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36" w:rsidRPr="006B6A43" w:rsidRDefault="00315036" w:rsidP="00BB56A0">
      <w:r w:rsidRPr="00F662AC">
        <w:rPr>
          <w:rFonts w:hint="eastAsia"/>
        </w:rPr>
        <w:tab/>
      </w:r>
      <w:bookmarkStart w:id="0" w:name="社區名"/>
      <w:bookmarkEnd w:id="0"/>
      <w:r w:rsidRPr="00F662AC">
        <w:rPr>
          <w:rFonts w:hint="eastAsia"/>
        </w:rPr>
        <w:t xml:space="preserve">  </w:t>
      </w:r>
      <w:r w:rsidR="006B6A43" w:rsidRPr="006B6A43">
        <w:rPr>
          <w:rFonts w:hint="eastAsia"/>
        </w:rPr>
        <w:t>日記</w:t>
      </w:r>
    </w:p>
    <w:p w:rsidR="00F662AC" w:rsidRPr="00F301CA" w:rsidRDefault="00F662AC" w:rsidP="00BB56A0"/>
    <w:p w:rsidR="00315036" w:rsidRPr="008345D1" w:rsidRDefault="00315036" w:rsidP="00BB56A0">
      <w:r w:rsidRPr="008345D1">
        <w:rPr>
          <w:rFonts w:hint="eastAsia"/>
        </w:rPr>
        <w:tab/>
        <w:t xml:space="preserve">地址: </w:t>
      </w:r>
      <w:bookmarkStart w:id="1" w:name="地址"/>
      <w:bookmarkEnd w:id="1"/>
    </w:p>
    <w:p w:rsidR="00315036" w:rsidRPr="008345D1" w:rsidRDefault="00315036" w:rsidP="00BB56A0">
      <w:r w:rsidRPr="008345D1">
        <w:rPr>
          <w:rFonts w:hint="eastAsia"/>
        </w:rPr>
        <w:tab/>
        <w:t xml:space="preserve">連絡人: </w:t>
      </w:r>
      <w:bookmarkStart w:id="2" w:name="連絡人"/>
      <w:bookmarkEnd w:id="2"/>
    </w:p>
    <w:p w:rsidR="00315036" w:rsidRPr="008345D1" w:rsidRDefault="00315036" w:rsidP="00BB56A0"/>
    <w:p w:rsidR="00315036" w:rsidRPr="008345D1" w:rsidRDefault="00315036" w:rsidP="00BB56A0"/>
    <w:p w:rsidR="00315036" w:rsidRPr="008345D1" w:rsidRDefault="00315036" w:rsidP="00BB56A0">
      <w:r w:rsidRPr="008345D1">
        <w:rPr>
          <w:rFonts w:hint="eastAsia"/>
        </w:rPr>
        <w:t xml:space="preserve">受 文 者: </w:t>
      </w:r>
      <w:bookmarkStart w:id="3" w:name="受文者"/>
      <w:bookmarkEnd w:id="3"/>
    </w:p>
    <w:p w:rsidR="00315036" w:rsidRPr="00FE033A" w:rsidRDefault="00315036" w:rsidP="00BB56A0">
      <w:pPr>
        <w:rPr>
          <w:color w:val="000000"/>
        </w:rPr>
      </w:pPr>
      <w:r w:rsidRPr="008345D1">
        <w:rPr>
          <w:rFonts w:hint="eastAsia"/>
        </w:rPr>
        <w:t xml:space="preserve">發文日期: </w:t>
      </w:r>
      <w:bookmarkStart w:id="4" w:name="日期"/>
      <w:bookmarkEnd w:id="4"/>
      <w:r w:rsidR="00FE033A">
        <w:t>2019/1/5</w:t>
      </w:r>
    </w:p>
    <w:p w:rsidR="00315036" w:rsidRPr="00FE033A" w:rsidRDefault="00315036" w:rsidP="00BB56A0">
      <w:pPr>
        <w:rPr>
          <w:color w:val="000000"/>
        </w:rPr>
      </w:pPr>
      <w:r w:rsidRPr="008345D1">
        <w:rPr>
          <w:rFonts w:hint="eastAsia"/>
        </w:rPr>
        <w:t xml:space="preserve">發文字號: </w:t>
      </w:r>
      <w:bookmarkStart w:id="5" w:name="文號"/>
      <w:bookmarkEnd w:id="5"/>
      <w:r w:rsidR="00FE033A">
        <w:rPr>
          <w:rFonts w:hint="eastAsia"/>
        </w:rPr>
        <w:t>日記</w:t>
      </w:r>
      <w:r w:rsidR="00FE033A">
        <w:t>190105001</w:t>
      </w:r>
    </w:p>
    <w:p w:rsidR="00315036" w:rsidRPr="008345D1" w:rsidRDefault="00315036" w:rsidP="00BB56A0">
      <w:r w:rsidRPr="008345D1">
        <w:rPr>
          <w:rFonts w:hint="eastAsia"/>
        </w:rPr>
        <w:t xml:space="preserve">速    別: </w:t>
      </w:r>
      <w:bookmarkStart w:id="6" w:name="速別"/>
      <w:bookmarkEnd w:id="6"/>
    </w:p>
    <w:p w:rsidR="00315036" w:rsidRPr="008345D1" w:rsidRDefault="00315036" w:rsidP="00BB56A0"/>
    <w:p w:rsidR="00315036" w:rsidRPr="00FE033A" w:rsidRDefault="00315036" w:rsidP="00BB56A0">
      <w:pPr>
        <w:rPr>
          <w:color w:val="000000"/>
        </w:rPr>
      </w:pPr>
      <w:r w:rsidRPr="008345D1">
        <w:rPr>
          <w:rFonts w:hint="eastAsia"/>
        </w:rPr>
        <w:t xml:space="preserve">主    旨: </w:t>
      </w:r>
      <w:bookmarkStart w:id="7" w:name="主旨"/>
      <w:bookmarkEnd w:id="7"/>
      <w:r w:rsidR="00FE033A">
        <w:rPr>
          <w:rFonts w:hint="eastAsia"/>
        </w:rPr>
        <w:t>日記</w:t>
      </w:r>
      <w:r w:rsidR="00FE033A">
        <w:t>190105001</w:t>
      </w:r>
    </w:p>
    <w:p w:rsidR="00315036" w:rsidRDefault="00315036" w:rsidP="00BB56A0">
      <w:r w:rsidRPr="008345D1">
        <w:rPr>
          <w:rFonts w:hint="eastAsia"/>
        </w:rPr>
        <w:t>說    明:</w:t>
      </w:r>
    </w:p>
    <w:p w:rsidR="00F512E1" w:rsidRDefault="001841C1" w:rsidP="00BB56A0">
      <w:r>
        <w:rPr>
          <w:rFonts w:hint="eastAsia"/>
        </w:rPr>
        <w:t>你忙你的，別擔心，一切順利！</w:t>
      </w:r>
    </w:p>
    <w:p w:rsidR="00F512E1" w:rsidRDefault="00F512E1" w:rsidP="00BB56A0">
      <w:r>
        <w:rPr>
          <w:rFonts w:hint="eastAsia"/>
        </w:rPr>
        <w:t>這</w:t>
      </w:r>
      <w:proofErr w:type="gramStart"/>
      <w:r>
        <w:rPr>
          <w:rFonts w:hint="eastAsia"/>
        </w:rPr>
        <w:t>是啥鬼地方</w:t>
      </w:r>
      <w:proofErr w:type="gramEnd"/>
      <w:r>
        <w:rPr>
          <w:rFonts w:hint="eastAsia"/>
        </w:rPr>
        <w:t>？真的很美！</w:t>
      </w:r>
    </w:p>
    <w:p w:rsidR="00F512E1" w:rsidRDefault="00F512E1" w:rsidP="00BB56A0">
      <w:r>
        <w:rPr>
          <w:rFonts w:hint="eastAsia"/>
        </w:rPr>
        <w:t>你相當幸福！太羨慕你了！</w:t>
      </w:r>
    </w:p>
    <w:p w:rsidR="00F94722" w:rsidRPr="00F94722" w:rsidRDefault="00F94722" w:rsidP="00BB56A0">
      <w:r w:rsidRPr="00F94722">
        <w:rPr>
          <w:rFonts w:hint="eastAsia"/>
        </w:rPr>
        <w:t>有君子之道四焉：其行</w:t>
      </w:r>
      <w:proofErr w:type="gramStart"/>
      <w:r w:rsidRPr="00F94722">
        <w:rPr>
          <w:rFonts w:hint="eastAsia"/>
        </w:rPr>
        <w:t>己也恭</w:t>
      </w:r>
      <w:proofErr w:type="gramEnd"/>
      <w:r w:rsidRPr="00F94722">
        <w:rPr>
          <w:rFonts w:hint="eastAsia"/>
        </w:rPr>
        <w:t>，其事</w:t>
      </w:r>
      <w:proofErr w:type="gramStart"/>
      <w:r w:rsidRPr="00F94722">
        <w:rPr>
          <w:rFonts w:hint="eastAsia"/>
        </w:rPr>
        <w:t>上也敬</w:t>
      </w:r>
      <w:proofErr w:type="gramEnd"/>
      <w:r w:rsidRPr="00F94722">
        <w:rPr>
          <w:rFonts w:hint="eastAsia"/>
        </w:rPr>
        <w:t>，其養民</w:t>
      </w:r>
      <w:proofErr w:type="gramStart"/>
      <w:r w:rsidRPr="00F94722">
        <w:rPr>
          <w:rFonts w:hint="eastAsia"/>
        </w:rPr>
        <w:t>也惠，其使民也義</w:t>
      </w:r>
      <w:proofErr w:type="gramEnd"/>
      <w:r w:rsidRPr="00F94722">
        <w:rPr>
          <w:rFonts w:hint="eastAsia"/>
        </w:rPr>
        <w:t>。</w:t>
      </w:r>
    </w:p>
    <w:p w:rsidR="00F94722" w:rsidRPr="00F94722" w:rsidRDefault="00F94722" w:rsidP="00BB56A0">
      <w:r w:rsidRPr="00F94722">
        <w:rPr>
          <w:rFonts w:hint="eastAsia"/>
        </w:rPr>
        <w:t>志於道、據於德、依於仁、</w:t>
      </w:r>
      <w:proofErr w:type="gramStart"/>
      <w:r w:rsidRPr="00F94722">
        <w:rPr>
          <w:rFonts w:hint="eastAsia"/>
        </w:rPr>
        <w:t>游</w:t>
      </w:r>
      <w:proofErr w:type="gramEnd"/>
      <w:r w:rsidRPr="00F94722">
        <w:rPr>
          <w:rFonts w:hint="eastAsia"/>
        </w:rPr>
        <w:t>於藝</w:t>
      </w:r>
    </w:p>
    <w:p w:rsidR="00F94722" w:rsidRDefault="00F94722" w:rsidP="00BB56A0">
      <w:pPr>
        <w:pStyle w:val="a0"/>
      </w:pPr>
      <w:proofErr w:type="gramStart"/>
      <w:r w:rsidRPr="007B5E05">
        <w:rPr>
          <w:rFonts w:hint="eastAsia"/>
        </w:rPr>
        <w:t>子絕</w:t>
      </w:r>
      <w:proofErr w:type="gramEnd"/>
      <w:r w:rsidRPr="007B5E05">
        <w:rPr>
          <w:rFonts w:hint="eastAsia"/>
        </w:rPr>
        <w:t>四：</w:t>
      </w:r>
      <w:proofErr w:type="gramStart"/>
      <w:r w:rsidRPr="007B5E05">
        <w:rPr>
          <w:rFonts w:hint="eastAsia"/>
        </w:rPr>
        <w:t>毋意</w:t>
      </w:r>
      <w:proofErr w:type="gramEnd"/>
      <w:r w:rsidRPr="007B5E05">
        <w:rPr>
          <w:rFonts w:hint="eastAsia"/>
        </w:rPr>
        <w:t>，毋必，毋固，毋我</w:t>
      </w:r>
    </w:p>
    <w:p w:rsidR="00F94722" w:rsidRDefault="00F94722" w:rsidP="00BB56A0">
      <w:pPr>
        <w:pStyle w:val="a0"/>
      </w:pPr>
    </w:p>
    <w:p w:rsidR="00F94722" w:rsidRDefault="00F94722" w:rsidP="00BB56A0">
      <w:r>
        <w:rPr>
          <w:rFonts w:hint="eastAsia"/>
        </w:rPr>
        <w:t>碧雲天，黃葉地，秋色連波，波</w:t>
      </w:r>
      <w:proofErr w:type="gramStart"/>
      <w:r>
        <w:rPr>
          <w:rFonts w:hint="eastAsia"/>
        </w:rPr>
        <w:t>上寒煙翠</w:t>
      </w:r>
      <w:proofErr w:type="gramEnd"/>
      <w:r>
        <w:rPr>
          <w:rFonts w:hint="eastAsia"/>
        </w:rPr>
        <w:t>。</w:t>
      </w:r>
    </w:p>
    <w:p w:rsidR="00F94722" w:rsidRDefault="00F94722" w:rsidP="00BB56A0">
      <w:proofErr w:type="gramStart"/>
      <w:r>
        <w:rPr>
          <w:rFonts w:hint="eastAsia"/>
        </w:rPr>
        <w:t>山映斜陽</w:t>
      </w:r>
      <w:proofErr w:type="gramEnd"/>
      <w:r>
        <w:rPr>
          <w:rFonts w:hint="eastAsia"/>
        </w:rPr>
        <w:t>天接水，芳草無情，更在斜陽外。</w:t>
      </w:r>
    </w:p>
    <w:p w:rsidR="00F94722" w:rsidRDefault="00F94722" w:rsidP="00BB56A0">
      <w:proofErr w:type="gramStart"/>
      <w:r>
        <w:rPr>
          <w:rFonts w:hint="eastAsia"/>
        </w:rPr>
        <w:t>黯鄉魂，追旅思</w:t>
      </w:r>
      <w:proofErr w:type="gramEnd"/>
      <w:r>
        <w:rPr>
          <w:rFonts w:hint="eastAsia"/>
        </w:rPr>
        <w:t>，夜夜除非，</w:t>
      </w:r>
      <w:proofErr w:type="gramStart"/>
      <w:r>
        <w:rPr>
          <w:rFonts w:hint="eastAsia"/>
        </w:rPr>
        <w:t>好夢留人</w:t>
      </w:r>
      <w:proofErr w:type="gramEnd"/>
      <w:r>
        <w:rPr>
          <w:rFonts w:hint="eastAsia"/>
        </w:rPr>
        <w:t>睡。</w:t>
      </w:r>
    </w:p>
    <w:p w:rsidR="00F94722" w:rsidRDefault="00F94722" w:rsidP="00BB56A0">
      <w:r>
        <w:rPr>
          <w:rFonts w:hint="eastAsia"/>
        </w:rPr>
        <w:t>明月樓</w:t>
      </w:r>
      <w:proofErr w:type="gramStart"/>
      <w:r>
        <w:rPr>
          <w:rFonts w:hint="eastAsia"/>
        </w:rPr>
        <w:t>高休獨倚，</w:t>
      </w:r>
      <w:proofErr w:type="gramEnd"/>
      <w:r>
        <w:rPr>
          <w:rFonts w:hint="eastAsia"/>
        </w:rPr>
        <w:t>酒入愁腸，化作相思淚。</w:t>
      </w:r>
    </w:p>
    <w:p w:rsidR="00F94722" w:rsidRDefault="00F94722" w:rsidP="00BB56A0"/>
    <w:p w:rsidR="00F94722" w:rsidRDefault="00F94722" w:rsidP="00BB56A0">
      <w:pPr>
        <w:rPr>
          <w:rFonts w:eastAsiaTheme="minorEastAsia"/>
        </w:rPr>
      </w:pPr>
      <w:r>
        <w:rPr>
          <w:rFonts w:hint="eastAsia"/>
        </w:rPr>
        <w:t>終於明白，有些路，只能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個人走。 </w:t>
      </w:r>
    </w:p>
    <w:p w:rsidR="00F94722" w:rsidRDefault="00F94722" w:rsidP="00BB56A0">
      <w:pPr>
        <w:rPr>
          <w:rFonts w:eastAsiaTheme="minorEastAsia"/>
        </w:rPr>
      </w:pPr>
      <w:r>
        <w:rPr>
          <w:rFonts w:hint="eastAsia"/>
        </w:rPr>
        <w:t>那些邀約好同行的人，一起相伴雨季，走過年華，</w:t>
      </w:r>
    </w:p>
    <w:p w:rsidR="00F94722" w:rsidRDefault="00F94722" w:rsidP="00BB56A0">
      <w:pPr>
        <w:rPr>
          <w:rFonts w:eastAsiaTheme="minorEastAsia"/>
        </w:rPr>
      </w:pPr>
      <w:r>
        <w:rPr>
          <w:rFonts w:hint="eastAsia"/>
        </w:rPr>
        <w:t xml:space="preserve">但有一天終究會在某個渡口離散。 </w:t>
      </w:r>
    </w:p>
    <w:p w:rsidR="00F94722" w:rsidRDefault="00F94722" w:rsidP="00BB56A0">
      <w:pPr>
        <w:rPr>
          <w:rFonts w:eastAsiaTheme="minorEastAsia"/>
        </w:rPr>
      </w:pPr>
      <w:r>
        <w:rPr>
          <w:rFonts w:hint="eastAsia"/>
        </w:rPr>
        <w:t>紅塵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上，獨自行走，</w:t>
      </w:r>
      <w:proofErr w:type="gramStart"/>
      <w:r>
        <w:rPr>
          <w:rFonts w:hint="eastAsia"/>
        </w:rPr>
        <w:t>綠蘿拂</w:t>
      </w:r>
      <w:proofErr w:type="gramEnd"/>
      <w:r>
        <w:rPr>
          <w:rFonts w:hint="eastAsia"/>
        </w:rPr>
        <w:t xml:space="preserve">過衣襟，青雲打濕諾言。 </w:t>
      </w:r>
    </w:p>
    <w:p w:rsidR="00F94722" w:rsidRDefault="00F94722" w:rsidP="00BB56A0">
      <w:pPr>
        <w:rPr>
          <w:rFonts w:eastAsiaTheme="minorEastAsia"/>
        </w:rPr>
      </w:pPr>
      <w:r>
        <w:rPr>
          <w:rFonts w:hint="eastAsia"/>
        </w:rPr>
        <w:t>山和水可以</w:t>
      </w:r>
      <w:proofErr w:type="gramStart"/>
      <w:r>
        <w:rPr>
          <w:rFonts w:hint="eastAsia"/>
        </w:rPr>
        <w:t>兩兩相忘</w:t>
      </w:r>
      <w:proofErr w:type="gramEnd"/>
      <w:r>
        <w:rPr>
          <w:rFonts w:hint="eastAsia"/>
        </w:rPr>
        <w:t xml:space="preserve">，日與月可以毫無瓜葛。 </w:t>
      </w:r>
    </w:p>
    <w:p w:rsidR="00F94722" w:rsidRDefault="00F94722" w:rsidP="00BB56A0">
      <w:r>
        <w:rPr>
          <w:rFonts w:hint="eastAsia"/>
        </w:rPr>
        <w:t>那時候，只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個人的浮</w:t>
      </w:r>
      <w:proofErr w:type="gramStart"/>
      <w:r>
        <w:rPr>
          <w:rFonts w:hint="eastAsia"/>
        </w:rPr>
        <w:t>世清歡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個人的細水長流。</w:t>
      </w:r>
    </w:p>
    <w:p w:rsidR="00F94722" w:rsidRDefault="00F94722" w:rsidP="00BB56A0"/>
    <w:p w:rsidR="00F94722" w:rsidRPr="00F94722" w:rsidRDefault="00FC7FCD" w:rsidP="00BB56A0">
      <w:r>
        <w:t>M</w:t>
      </w:r>
      <w:r>
        <w:rPr>
          <w:rFonts w:hint="eastAsia"/>
        </w:rPr>
        <w:t>e-2</w:t>
      </w:r>
    </w:p>
    <w:p w:rsidR="00F32633" w:rsidRDefault="00B92970" w:rsidP="00BB56A0">
      <w:r w:rsidRPr="00B92970">
        <w:rPr>
          <w:rFonts w:hint="eastAsia"/>
        </w:rPr>
        <w:t>國中</w:t>
      </w:r>
      <w:r w:rsidRPr="00B92970">
        <w:t>歷史</w:t>
      </w:r>
      <w:r w:rsidR="00953589">
        <w:rPr>
          <w:rFonts w:hint="eastAsia"/>
        </w:rPr>
        <w:t xml:space="preserve">   </w:t>
      </w:r>
      <w:r w:rsidR="00953589" w:rsidRPr="00953589">
        <w:rPr>
          <w:rFonts w:hint="eastAsia"/>
        </w:rPr>
        <w:t>中國</w:t>
      </w:r>
      <w:r w:rsidR="00953589" w:rsidRPr="00953589">
        <w:t>歷史</w:t>
      </w:r>
    </w:p>
    <w:p w:rsidR="001C5228" w:rsidRDefault="001C5228" w:rsidP="00BB56A0">
      <w:r w:rsidRPr="001C5228">
        <w:rPr>
          <w:rFonts w:hint="eastAsia"/>
        </w:rPr>
        <w:t>矩陣</w:t>
      </w:r>
    </w:p>
    <w:p w:rsidR="00175C73" w:rsidRDefault="00175C73" w:rsidP="00BB56A0">
      <w:r>
        <w:rPr>
          <w:rFonts w:hint="eastAsia"/>
        </w:rPr>
        <w:t>物理</w:t>
      </w:r>
    </w:p>
    <w:p w:rsidR="00175C73" w:rsidRDefault="00175C73" w:rsidP="00BB56A0">
      <w:r>
        <w:rPr>
          <w:rFonts w:hint="eastAsia"/>
        </w:rPr>
        <w:t>生物</w:t>
      </w:r>
    </w:p>
    <w:p w:rsidR="00CC3BE4" w:rsidRDefault="00E70039" w:rsidP="00BB56A0">
      <w:r>
        <w:rPr>
          <w:rFonts w:hint="eastAsia"/>
        </w:rPr>
        <w:t>,0 i4le-2</w:t>
      </w:r>
    </w:p>
    <w:p w:rsidR="00E70039" w:rsidRDefault="00E70039" w:rsidP="00BB56A0">
      <w:r>
        <w:rPr>
          <w:rFonts w:hint="eastAsia"/>
        </w:rPr>
        <w:t>張愛玲</w:t>
      </w:r>
    </w:p>
    <w:p w:rsidR="00876E9A" w:rsidRDefault="00876E9A" w:rsidP="00BB56A0">
      <w:r>
        <w:rPr>
          <w:rFonts w:hint="eastAsia"/>
        </w:rPr>
        <w:t>住商</w:t>
      </w:r>
    </w:p>
    <w:p w:rsidR="00E70039" w:rsidRDefault="00E70039" w:rsidP="00BB56A0">
      <w:r>
        <w:rPr>
          <w:rFonts w:hint="eastAsia"/>
        </w:rPr>
        <w:t>周國平</w:t>
      </w:r>
    </w:p>
    <w:p w:rsidR="005B478A" w:rsidRDefault="005B478A" w:rsidP="00BB56A0">
      <w:r>
        <w:rPr>
          <w:rFonts w:hint="eastAsia"/>
        </w:rPr>
        <w:lastRenderedPageBreak/>
        <w:t>變</w:t>
      </w:r>
    </w:p>
    <w:p w:rsidR="00B07984" w:rsidRDefault="00DA008A" w:rsidP="00BB56A0">
      <w:r>
        <w:rPr>
          <w:rFonts w:hint="eastAsia"/>
        </w:rPr>
        <w:t>現在詩詞、</w:t>
      </w:r>
      <w:proofErr w:type="gramStart"/>
      <w:r>
        <w:rPr>
          <w:rFonts w:hint="eastAsia"/>
        </w:rPr>
        <w:t>歌賦也是</w:t>
      </w:r>
      <w:proofErr w:type="gramEnd"/>
      <w:r>
        <w:rPr>
          <w:rFonts w:hint="eastAsia"/>
        </w:rPr>
        <w:t>我讀書進修的一個門類，</w:t>
      </w:r>
    </w:p>
    <w:p w:rsidR="00DA008A" w:rsidRDefault="00DA008A" w:rsidP="00BB56A0">
      <w:r>
        <w:rPr>
          <w:rFonts w:hint="eastAsia"/>
        </w:rPr>
        <w:t>我覺得好的，就分享給你。</w:t>
      </w:r>
    </w:p>
    <w:p w:rsidR="00DA008A" w:rsidRDefault="00DA008A" w:rsidP="00BB56A0">
      <w:r>
        <w:rPr>
          <w:rFonts w:hint="eastAsia"/>
        </w:rPr>
        <w:t>基本上分成</w:t>
      </w:r>
    </w:p>
    <w:p w:rsidR="00DA008A" w:rsidRDefault="00DA008A" w:rsidP="00BB56A0">
      <w:r>
        <w:rPr>
          <w:rFonts w:hint="eastAsia"/>
        </w:rPr>
        <w:t>科學</w:t>
      </w:r>
    </w:p>
    <w:p w:rsidR="00DA008A" w:rsidRDefault="00DA008A" w:rsidP="00BB56A0">
      <w:r>
        <w:rPr>
          <w:rFonts w:hint="eastAsia"/>
        </w:rPr>
        <w:t>史地</w:t>
      </w:r>
    </w:p>
    <w:p w:rsidR="00DA008A" w:rsidRDefault="00DA008A" w:rsidP="00BB56A0">
      <w:r>
        <w:rPr>
          <w:rFonts w:hint="eastAsia"/>
        </w:rPr>
        <w:t>哲學、心理學</w:t>
      </w:r>
    </w:p>
    <w:p w:rsidR="00DA008A" w:rsidRDefault="00DA008A" w:rsidP="00BB56A0">
      <w:r>
        <w:rPr>
          <w:rFonts w:hint="eastAsia"/>
        </w:rPr>
        <w:t>文學</w:t>
      </w:r>
    </w:p>
    <w:p w:rsidR="00DA008A" w:rsidRDefault="00DA008A" w:rsidP="00BB56A0">
      <w:r>
        <w:rPr>
          <w:rFonts w:hint="eastAsia"/>
        </w:rPr>
        <w:t>電腦</w:t>
      </w:r>
    </w:p>
    <w:p w:rsidR="00DE2B7E" w:rsidRDefault="00DE2B7E" w:rsidP="00BB56A0">
      <w:r>
        <w:rPr>
          <w:rFonts w:hint="eastAsia"/>
        </w:rPr>
        <w:t>體能</w:t>
      </w:r>
    </w:p>
    <w:p w:rsidR="00DA008A" w:rsidRDefault="00DA008A" w:rsidP="00BB56A0">
      <w:r>
        <w:rPr>
          <w:rFonts w:hint="eastAsia"/>
        </w:rPr>
        <w:t>課程相當繁重，</w:t>
      </w:r>
      <w:r w:rsidR="00DE2B7E">
        <w:rPr>
          <w:rFonts w:hint="eastAsia"/>
        </w:rPr>
        <w:t>24小時都不夠用。</w:t>
      </w:r>
    </w:p>
    <w:p w:rsidR="00DE2B7E" w:rsidRDefault="00BB189F" w:rsidP="00BB56A0">
      <w:r>
        <w:rPr>
          <w:rFonts w:hint="eastAsia"/>
        </w:rPr>
        <w:t>其實設定目標後，反而不會覺得無聊，每天都有新的發現，閱讀越有趣。</w:t>
      </w:r>
    </w:p>
    <w:p w:rsidR="00BB189F" w:rsidRDefault="00BB189F" w:rsidP="00BB56A0"/>
    <w:p w:rsidR="005B478A" w:rsidRDefault="005B478A" w:rsidP="00BB56A0">
      <w:r>
        <w:rPr>
          <w:rFonts w:hint="eastAsia"/>
        </w:rPr>
        <w:t>做簡單的事</w:t>
      </w:r>
    </w:p>
    <w:p w:rsidR="005B478A" w:rsidRDefault="005B478A" w:rsidP="00BB56A0">
      <w:r>
        <w:rPr>
          <w:rFonts w:hint="eastAsia"/>
        </w:rPr>
        <w:t>真誠</w:t>
      </w:r>
    </w:p>
    <w:p w:rsidR="005B478A" w:rsidRDefault="005B478A" w:rsidP="00BB56A0">
      <w:r>
        <w:rPr>
          <w:rFonts w:hint="eastAsia"/>
        </w:rPr>
        <w:t>4心魔</w:t>
      </w:r>
    </w:p>
    <w:p w:rsidR="005B478A" w:rsidRDefault="005B478A" w:rsidP="00BB56A0">
      <w:r>
        <w:rPr>
          <w:rFonts w:hint="eastAsia"/>
        </w:rPr>
        <w:t>信心-低自我價值</w:t>
      </w:r>
    </w:p>
    <w:p w:rsidR="005B478A" w:rsidRDefault="005B478A" w:rsidP="00BB56A0">
      <w:r>
        <w:rPr>
          <w:rFonts w:hint="eastAsia"/>
        </w:rPr>
        <w:t>受害者心態</w:t>
      </w:r>
    </w:p>
    <w:p w:rsidR="005B478A" w:rsidRDefault="005B478A" w:rsidP="00BB56A0">
      <w:r>
        <w:rPr>
          <w:rFonts w:hint="eastAsia"/>
        </w:rPr>
        <w:t>過度個人主義</w:t>
      </w:r>
    </w:p>
    <w:p w:rsidR="001E4310" w:rsidRDefault="001E4310" w:rsidP="00BB56A0">
      <w:r>
        <w:rPr>
          <w:rFonts w:hint="eastAsia"/>
        </w:rPr>
        <w:t>運動</w:t>
      </w:r>
    </w:p>
    <w:p w:rsidR="001E4310" w:rsidRDefault="001E4310" w:rsidP="00BB56A0">
      <w:r>
        <w:rPr>
          <w:rFonts w:hint="eastAsia"/>
        </w:rPr>
        <w:t>仰臥起坐 5下</w:t>
      </w:r>
    </w:p>
    <w:p w:rsidR="001E4310" w:rsidRDefault="001E4310" w:rsidP="00BB56A0">
      <w:r>
        <w:rPr>
          <w:rFonts w:hint="eastAsia"/>
        </w:rPr>
        <w:t>拉筋 60秒</w:t>
      </w:r>
    </w:p>
    <w:p w:rsidR="001E4310" w:rsidRDefault="0056714C" w:rsidP="00BB56A0">
      <w:r>
        <w:rPr>
          <w:rFonts w:hint="eastAsia"/>
        </w:rPr>
        <w:t>立丁100秒（左右）</w:t>
      </w:r>
    </w:p>
    <w:p w:rsidR="0056714C" w:rsidRDefault="0056714C" w:rsidP="00BB56A0">
      <w:r>
        <w:rPr>
          <w:rFonts w:hint="eastAsia"/>
        </w:rPr>
        <w:t>扶椅挺身100下</w:t>
      </w:r>
    </w:p>
    <w:p w:rsidR="0056714C" w:rsidRDefault="0056714C" w:rsidP="00BB56A0">
      <w:r>
        <w:rPr>
          <w:rFonts w:hint="eastAsia"/>
        </w:rPr>
        <w:t>企立100次</w:t>
      </w:r>
    </w:p>
    <w:p w:rsidR="0056714C" w:rsidRDefault="0056714C" w:rsidP="00BB56A0">
      <w:r>
        <w:rPr>
          <w:rFonts w:hint="eastAsia"/>
        </w:rPr>
        <w:t>蹲立100下</w:t>
      </w:r>
    </w:p>
    <w:p w:rsidR="0056714C" w:rsidRPr="0056714C" w:rsidRDefault="0056714C" w:rsidP="00BB56A0">
      <w:r>
        <w:rPr>
          <w:rFonts w:hint="eastAsia"/>
        </w:rPr>
        <w:t>抬腿60下</w:t>
      </w:r>
    </w:p>
    <w:p w:rsidR="005B478A" w:rsidRPr="005B478A" w:rsidRDefault="005B478A" w:rsidP="00BB56A0">
      <w:r>
        <w:rPr>
          <w:rFonts w:hint="eastAsia"/>
        </w:rPr>
        <w:t>過度仰賴短暫的快樂</w:t>
      </w:r>
    </w:p>
    <w:p w:rsidR="00CC3BE4" w:rsidRDefault="00CC3BE4" w:rsidP="00BB56A0">
      <w:r>
        <w:rPr>
          <w:rFonts w:hint="eastAsia"/>
        </w:rPr>
        <w:t>今年已到尾聲了</w:t>
      </w:r>
    </w:p>
    <w:p w:rsidR="00CC3BE4" w:rsidRDefault="00CC3BE4" w:rsidP="00BB56A0">
      <w:r>
        <w:rPr>
          <w:rFonts w:hint="eastAsia"/>
        </w:rPr>
        <w:t>感謝這一年來</w:t>
      </w:r>
    </w:p>
    <w:p w:rsidR="00CC3BE4" w:rsidRDefault="00CC3BE4" w:rsidP="00BB56A0">
      <w:r>
        <w:rPr>
          <w:rFonts w:hint="eastAsia"/>
        </w:rPr>
        <w:t>有您相陪相挺</w:t>
      </w:r>
    </w:p>
    <w:p w:rsidR="00CC3BE4" w:rsidRDefault="00CC3BE4" w:rsidP="00BB56A0">
      <w:r>
        <w:rPr>
          <w:rFonts w:hint="eastAsia"/>
        </w:rPr>
        <w:t>最後用這個</w:t>
      </w:r>
    </w:p>
    <w:p w:rsidR="00CC3BE4" w:rsidRDefault="00CC3BE4" w:rsidP="00BB56A0">
      <w:r>
        <w:rPr>
          <w:rFonts w:hint="eastAsia"/>
        </w:rPr>
        <w:t>祝福您來年</w:t>
      </w:r>
    </w:p>
    <w:p w:rsidR="00CC3BE4" w:rsidRDefault="00CC3BE4" w:rsidP="00BB56A0">
      <w:r>
        <w:rPr>
          <w:rFonts w:hint="eastAsia"/>
        </w:rPr>
        <w:t>更加幸福、健康、平安、快樂！</w:t>
      </w:r>
    </w:p>
    <w:p w:rsidR="00CC3BE4" w:rsidRDefault="001740CC" w:rsidP="00BB56A0">
      <w:r>
        <w:rPr>
          <w:rFonts w:hint="eastAsia"/>
        </w:rPr>
        <w:t>在想寶貝女兒</w:t>
      </w:r>
    </w:p>
    <w:p w:rsidR="00EA7CC4" w:rsidRDefault="00EA7CC4" w:rsidP="00BB56A0">
      <w:r>
        <w:rPr>
          <w:rFonts w:hint="eastAsia"/>
        </w:rPr>
        <w:t>隨時皆可，隨時歡迎。你要知道，你不是外人。</w:t>
      </w:r>
    </w:p>
    <w:p w:rsidR="00EA7CC4" w:rsidRDefault="00EA7CC4" w:rsidP="00BB56A0"/>
    <w:p w:rsidR="00E33895" w:rsidRDefault="00E33895" w:rsidP="00BB56A0">
      <w:r>
        <w:rPr>
          <w:rFonts w:hint="eastAsia"/>
        </w:rPr>
        <w:t>財富不是錢</w:t>
      </w:r>
      <w:r>
        <w:t>,</w:t>
      </w:r>
      <w:r>
        <w:rPr>
          <w:rFonts w:hint="eastAsia"/>
        </w:rPr>
        <w:t>財富是一個人思想</w:t>
      </w:r>
      <w:r>
        <w:t>,</w:t>
      </w:r>
      <w:r>
        <w:rPr>
          <w:rFonts w:hint="eastAsia"/>
        </w:rPr>
        <w:t>胸懷</w:t>
      </w:r>
      <w:r>
        <w:t>,</w:t>
      </w:r>
      <w:r>
        <w:rPr>
          <w:rFonts w:hint="eastAsia"/>
        </w:rPr>
        <w:t>格局</w:t>
      </w:r>
      <w:r>
        <w:t>,</w:t>
      </w:r>
      <w:r>
        <w:rPr>
          <w:rFonts w:hint="eastAsia"/>
        </w:rPr>
        <w:t>情感和愛</w:t>
      </w:r>
      <w:r>
        <w:t>,</w:t>
      </w:r>
    </w:p>
    <w:p w:rsidR="0020581A" w:rsidRDefault="00E33895" w:rsidP="00BB56A0">
      <w:r>
        <w:rPr>
          <w:rFonts w:hint="eastAsia"/>
        </w:rPr>
        <w:t>財富是一個人的價值的體現。</w:t>
      </w:r>
    </w:p>
    <w:p w:rsidR="0020581A" w:rsidRDefault="0020581A" w:rsidP="00BB56A0"/>
    <w:p w:rsidR="00E33895" w:rsidRDefault="00E33895" w:rsidP="00BB56A0">
      <w:r>
        <w:rPr>
          <w:rFonts w:hint="eastAsia"/>
        </w:rPr>
        <w:t>未來是什麼</w:t>
      </w:r>
      <w:r>
        <w:t>?</w:t>
      </w:r>
      <w:r>
        <w:rPr>
          <w:rFonts w:hint="eastAsia"/>
        </w:rPr>
        <w:t>未來就是一步一步腳踏實地的走下去</w:t>
      </w:r>
      <w:r>
        <w:t>,</w:t>
      </w:r>
    </w:p>
    <w:p w:rsidR="0020581A" w:rsidRDefault="00E33895" w:rsidP="00BB56A0">
      <w:r>
        <w:rPr>
          <w:rFonts w:hint="eastAsia"/>
        </w:rPr>
        <w:lastRenderedPageBreak/>
        <w:t>你走的路就是你的未來</w:t>
      </w:r>
      <w:r>
        <w:t>,</w:t>
      </w:r>
      <w:r>
        <w:rPr>
          <w:rFonts w:hint="eastAsia"/>
        </w:rPr>
        <w:t>未來沒有終點。</w:t>
      </w:r>
    </w:p>
    <w:p w:rsidR="0020581A" w:rsidRDefault="0020581A" w:rsidP="00BB56A0"/>
    <w:p w:rsidR="0020581A" w:rsidRDefault="00E33895" w:rsidP="00BB56A0">
      <w:r>
        <w:rPr>
          <w:rFonts w:hint="eastAsia"/>
        </w:rPr>
        <w:t>夢想就是做夢都想做的事</w:t>
      </w:r>
      <w:r>
        <w:t>,</w:t>
      </w:r>
      <w:r>
        <w:rPr>
          <w:rFonts w:hint="eastAsia"/>
        </w:rPr>
        <w:t>人可以沒有理想</w:t>
      </w:r>
      <w:r>
        <w:t>,</w:t>
      </w:r>
      <w:r>
        <w:rPr>
          <w:rFonts w:hint="eastAsia"/>
        </w:rPr>
        <w:t>但不能沒有夢想</w:t>
      </w:r>
      <w:r>
        <w:t xml:space="preserve"> </w:t>
      </w:r>
      <w:r>
        <w:rPr>
          <w:rFonts w:hint="eastAsia"/>
        </w:rPr>
        <w:t>。</w:t>
      </w:r>
    </w:p>
    <w:p w:rsidR="0020581A" w:rsidRDefault="0020581A" w:rsidP="00BB56A0"/>
    <w:p w:rsidR="0020581A" w:rsidRDefault="00E33895" w:rsidP="00BB56A0">
      <w:r>
        <w:rPr>
          <w:rFonts w:hint="eastAsia"/>
        </w:rPr>
        <w:t>抱怨沒有用，一切靠自己。</w:t>
      </w:r>
    </w:p>
    <w:p w:rsidR="0020581A" w:rsidRDefault="0020581A" w:rsidP="00BB56A0"/>
    <w:p w:rsidR="0020581A" w:rsidRPr="0020581A" w:rsidRDefault="00E33895" w:rsidP="00BB56A0">
      <w:r>
        <w:rPr>
          <w:rFonts w:hint="eastAsia"/>
        </w:rPr>
        <w:t>自信不是學來的，自信一定是你自己的東西。</w:t>
      </w:r>
    </w:p>
    <w:p w:rsidR="0020581A" w:rsidRDefault="0020581A" w:rsidP="00BB56A0">
      <w:r w:rsidRPr="0020581A">
        <w:rPr>
          <w:rFonts w:hint="eastAsia"/>
        </w:rPr>
        <w:t>語錄</w:t>
      </w:r>
    </w:p>
    <w:p w:rsidR="00E33895" w:rsidRPr="00E33895" w:rsidRDefault="00E33895" w:rsidP="00BB56A0">
      <w:r w:rsidRPr="00E33895">
        <w:rPr>
          <w:rFonts w:hint="eastAsia"/>
        </w:rPr>
        <w:t>財富不是錢</w:t>
      </w:r>
      <w:r w:rsidRPr="00E33895">
        <w:t>,</w:t>
      </w:r>
      <w:r w:rsidRPr="00E33895">
        <w:rPr>
          <w:rFonts w:hint="eastAsia"/>
        </w:rPr>
        <w:t>財富是一個人思想</w:t>
      </w:r>
      <w:r w:rsidRPr="00E33895">
        <w:t>,</w:t>
      </w:r>
      <w:r w:rsidRPr="00E33895">
        <w:rPr>
          <w:rFonts w:hint="eastAsia"/>
        </w:rPr>
        <w:t>胸懷</w:t>
      </w:r>
      <w:r w:rsidRPr="00E33895">
        <w:t>,</w:t>
      </w:r>
      <w:r w:rsidRPr="00E33895">
        <w:rPr>
          <w:rFonts w:hint="eastAsia"/>
        </w:rPr>
        <w:t>格局</w:t>
      </w:r>
      <w:r w:rsidRPr="00E33895">
        <w:t>,</w:t>
      </w:r>
      <w:r w:rsidRPr="00E33895">
        <w:rPr>
          <w:rFonts w:hint="eastAsia"/>
        </w:rPr>
        <w:t>情感和愛</w:t>
      </w:r>
      <w:r w:rsidRPr="00E33895">
        <w:t>,</w:t>
      </w:r>
    </w:p>
    <w:p w:rsidR="00E33895" w:rsidRPr="00E33895" w:rsidRDefault="00E33895" w:rsidP="00BB56A0">
      <w:r w:rsidRPr="00E33895">
        <w:rPr>
          <w:rFonts w:hint="eastAsia"/>
        </w:rPr>
        <w:t>財富是一個人的價值的體現。</w:t>
      </w:r>
    </w:p>
    <w:p w:rsidR="00E33895" w:rsidRPr="00E33895" w:rsidRDefault="00E33895" w:rsidP="00BB56A0"/>
    <w:p w:rsidR="00E33895" w:rsidRPr="00E33895" w:rsidRDefault="00E33895" w:rsidP="00BB56A0">
      <w:r w:rsidRPr="00E33895">
        <w:rPr>
          <w:rFonts w:hint="eastAsia"/>
        </w:rPr>
        <w:t>未來是什麼</w:t>
      </w:r>
      <w:r w:rsidRPr="00E33895">
        <w:t>?</w:t>
      </w:r>
      <w:r w:rsidRPr="00E33895">
        <w:rPr>
          <w:rFonts w:hint="eastAsia"/>
        </w:rPr>
        <w:t>未來就是一步一步腳踏實地的走下去</w:t>
      </w:r>
      <w:r w:rsidRPr="00E33895">
        <w:t>,</w:t>
      </w:r>
    </w:p>
    <w:p w:rsidR="00E33895" w:rsidRPr="00E33895" w:rsidRDefault="00E33895" w:rsidP="00BB56A0">
      <w:r w:rsidRPr="00E33895">
        <w:rPr>
          <w:rFonts w:hint="eastAsia"/>
        </w:rPr>
        <w:t>你走的路就是你的未來</w:t>
      </w:r>
      <w:r w:rsidRPr="00E33895">
        <w:t>,</w:t>
      </w:r>
      <w:r w:rsidRPr="00E33895">
        <w:rPr>
          <w:rFonts w:hint="eastAsia"/>
        </w:rPr>
        <w:t>未來沒有終點。</w:t>
      </w:r>
    </w:p>
    <w:p w:rsidR="00E33895" w:rsidRPr="00E33895" w:rsidRDefault="00E33895" w:rsidP="00BB56A0"/>
    <w:p w:rsidR="00E33895" w:rsidRPr="00E33895" w:rsidRDefault="00E33895" w:rsidP="00BB56A0">
      <w:r w:rsidRPr="00E33895">
        <w:rPr>
          <w:rFonts w:hint="eastAsia"/>
        </w:rPr>
        <w:t>夢想就是做夢都想做的事</w:t>
      </w:r>
      <w:r w:rsidRPr="00E33895">
        <w:t>,</w:t>
      </w:r>
      <w:r w:rsidRPr="00E33895">
        <w:rPr>
          <w:rFonts w:hint="eastAsia"/>
        </w:rPr>
        <w:t>人可以沒有理想</w:t>
      </w:r>
      <w:r w:rsidRPr="00E33895">
        <w:t>,</w:t>
      </w:r>
      <w:r w:rsidRPr="00E33895">
        <w:rPr>
          <w:rFonts w:hint="eastAsia"/>
        </w:rPr>
        <w:t>但不能沒有夢想</w:t>
      </w:r>
      <w:r w:rsidRPr="00E33895">
        <w:t xml:space="preserve"> </w:t>
      </w:r>
      <w:r w:rsidRPr="00E33895">
        <w:rPr>
          <w:rFonts w:hint="eastAsia"/>
        </w:rPr>
        <w:t>。</w:t>
      </w:r>
    </w:p>
    <w:p w:rsidR="00E33895" w:rsidRPr="00E33895" w:rsidRDefault="00E33895" w:rsidP="00BB56A0"/>
    <w:p w:rsidR="00E33895" w:rsidRPr="00E33895" w:rsidRDefault="00E33895" w:rsidP="00BB56A0">
      <w:r w:rsidRPr="00E33895">
        <w:rPr>
          <w:rFonts w:hint="eastAsia"/>
        </w:rPr>
        <w:t>抱怨沒有用，一切靠自己。</w:t>
      </w:r>
    </w:p>
    <w:p w:rsidR="00E33895" w:rsidRPr="00E33895" w:rsidRDefault="00390981" w:rsidP="00BB56A0">
      <w:r>
        <w:rPr>
          <w:rFonts w:hint="eastAsia"/>
        </w:rPr>
        <w:t>論語</w:t>
      </w:r>
    </w:p>
    <w:p w:rsidR="00E33895" w:rsidRPr="00E33895" w:rsidRDefault="00E33895" w:rsidP="00BB56A0">
      <w:r w:rsidRPr="00E33895">
        <w:rPr>
          <w:rFonts w:hint="eastAsia"/>
        </w:rPr>
        <w:t>自信不是學來的，自信一定是你自己的東西。</w:t>
      </w:r>
    </w:p>
    <w:p w:rsidR="00E33895" w:rsidRPr="00E33895" w:rsidRDefault="00604AFB" w:rsidP="00BB56A0">
      <w:r w:rsidRPr="00604AFB">
        <w:rPr>
          <w:rFonts w:hint="eastAsia"/>
        </w:rPr>
        <w:t xml:space="preserve">　</w:t>
      </w:r>
      <w:r w:rsidRPr="00604AFB">
        <w:t>29</w:t>
      </w:r>
      <w:r w:rsidRPr="00604AFB">
        <w:rPr>
          <w:rFonts w:hint="eastAsia"/>
        </w:rPr>
        <w:t>、凡事預則立，不預則廢。</w:t>
      </w:r>
      <w:r w:rsidRPr="00604AFB">
        <w:t xml:space="preserve"> </w:t>
      </w:r>
      <w:r w:rsidRPr="00604AFB">
        <w:rPr>
          <w:rFonts w:hint="eastAsia"/>
        </w:rPr>
        <w:t>（禮記</w:t>
      </w:r>
      <w:r w:rsidRPr="00604AFB">
        <w:t>·</w:t>
      </w:r>
      <w:r w:rsidRPr="00604AFB">
        <w:rPr>
          <w:rFonts w:hint="eastAsia"/>
        </w:rPr>
        <w:t>中庸）</w:t>
      </w:r>
    </w:p>
    <w:p w:rsidR="00AE1A93" w:rsidRDefault="00AE1A93" w:rsidP="00BB56A0">
      <w:r>
        <w:t>2019年1月31日星期四</w:t>
      </w:r>
    </w:p>
    <w:p w:rsidR="00AE1A93" w:rsidRDefault="00AE1A93" w:rsidP="00BB56A0"/>
    <w:p w:rsidR="00B03341" w:rsidRDefault="00B03341" w:rsidP="00BB56A0"/>
    <w:p w:rsidR="00B21EF8" w:rsidRDefault="00AE1A93" w:rsidP="00BB56A0">
      <w:r>
        <w:rPr>
          <w:rFonts w:hint="eastAsia"/>
        </w:rPr>
        <w:t>再過幾天就是除夕夜團圓夜，</w:t>
      </w:r>
    </w:p>
    <w:p w:rsidR="00AE1A93" w:rsidRDefault="00AE1A93" w:rsidP="00BB56A0">
      <w:r>
        <w:rPr>
          <w:rFonts w:hint="eastAsia"/>
        </w:rPr>
        <w:t>希望我是第一個，</w:t>
      </w:r>
      <w:r w:rsidR="00B21EF8">
        <w:rPr>
          <w:rFonts w:hint="eastAsia"/>
        </w:rPr>
        <w:t>獻上祝福。</w:t>
      </w:r>
    </w:p>
    <w:p w:rsidR="00B03341" w:rsidRDefault="00B03341" w:rsidP="00BB56A0">
      <w:r>
        <w:rPr>
          <w:rFonts w:hint="eastAsia"/>
        </w:rPr>
        <w:t>雖然很久沒有見面了，但常常掛念您喲！</w:t>
      </w:r>
    </w:p>
    <w:p w:rsidR="00B03341" w:rsidRDefault="00B03341" w:rsidP="00BB56A0">
      <w:r>
        <w:rPr>
          <w:rFonts w:hint="eastAsia"/>
        </w:rPr>
        <w:t>祝福你生活充實，身體健康平安！相約在某一天吧？</w:t>
      </w:r>
    </w:p>
    <w:p w:rsidR="00670830" w:rsidRDefault="00B03341" w:rsidP="00BB56A0">
      <w:r>
        <w:rPr>
          <w:rFonts w:hint="eastAsia"/>
        </w:rPr>
        <w:t>新年快樂！</w:t>
      </w:r>
      <w:r>
        <w:rPr>
          <w:rFonts w:cs="微軟正黑體" w:hint="eastAsia"/>
        </w:rPr>
        <w:t>🎈</w:t>
      </w:r>
    </w:p>
    <w:p w:rsidR="00AE1A93" w:rsidRDefault="00AE1A93" w:rsidP="00BB56A0">
      <w:r>
        <w:rPr>
          <w:rFonts w:hint="eastAsia"/>
        </w:rPr>
        <w:t>祝你闔家</w:t>
      </w:r>
      <w:r w:rsidR="00B21EF8">
        <w:rPr>
          <w:rFonts w:hint="eastAsia"/>
        </w:rPr>
        <w:t>年年</w:t>
      </w:r>
      <w:r>
        <w:rPr>
          <w:rFonts w:hint="eastAsia"/>
        </w:rPr>
        <w:t>幸福美滿</w:t>
      </w:r>
      <w:r>
        <w:t>~</w:t>
      </w:r>
    </w:p>
    <w:p w:rsidR="00AE1A93" w:rsidRDefault="00AE1A93" w:rsidP="00BB56A0"/>
    <w:p w:rsidR="00AE1A93" w:rsidRPr="008345D1" w:rsidRDefault="00AE1A93" w:rsidP="00BB56A0">
      <w:r>
        <w:t>2019年 1月31日 週四愉快</w:t>
      </w:r>
    </w:p>
    <w:p w:rsidR="006B6A43" w:rsidRDefault="00C81B58" w:rsidP="00BB56A0">
      <w:r>
        <w:t>2019年1月5日星期六</w:t>
      </w:r>
    </w:p>
    <w:p w:rsidR="00C81B58" w:rsidRPr="008345D1" w:rsidRDefault="00C81B58" w:rsidP="00BB56A0">
      <w:r>
        <w:rPr>
          <w:rFonts w:hint="eastAsia"/>
        </w:rPr>
        <w:t>剛剛去剃了一個光頭，很清爽。</w:t>
      </w:r>
    </w:p>
    <w:p w:rsidR="00BE75D5" w:rsidRDefault="00BE75D5" w:rsidP="00BB56A0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C#</w:t>
      </w:r>
    </w:p>
    <w:p w:rsidR="005A035B" w:rsidRPr="005A035B" w:rsidRDefault="00F90B0D" w:rsidP="00BB56A0">
      <w:pPr>
        <w:pStyle w:val="2"/>
        <w:rPr>
          <w:rFonts w:hint="eastAsia"/>
        </w:rPr>
      </w:pPr>
      <w:r w:rsidRPr="00474843">
        <w:rPr>
          <w:rFonts w:hint="eastAsia"/>
        </w:rPr>
        <w:t>p</w:t>
      </w:r>
      <w:r w:rsidRPr="00474843">
        <w:t xml:space="preserve">art 53 - C# Tutorial </w:t>
      </w:r>
      <w:proofErr w:type="gramStart"/>
      <w:r w:rsidRPr="00474843">
        <w:t>–</w:t>
      </w:r>
      <w:proofErr w:type="gramEnd"/>
      <w:r w:rsidRPr="00474843">
        <w:t xml:space="preserve"> Reflection</w:t>
      </w:r>
      <w:r w:rsidR="005A035B" w:rsidRPr="005A035B">
        <w:t xml:space="preserve"> </w:t>
      </w:r>
      <w:r w:rsidR="005A035B">
        <w:t>。</w:t>
      </w:r>
      <w:r w:rsidR="005A035B" w:rsidRPr="005A035B">
        <w:t xml:space="preserve">The Type class is the most </w:t>
      </w:r>
      <w:proofErr w:type="spellStart"/>
      <w:r w:rsidR="005A035B" w:rsidRPr="005A035B">
        <w:t>importanct</w:t>
      </w:r>
      <w:proofErr w:type="spellEnd"/>
      <w:r w:rsidR="005A035B" w:rsidRPr="005A035B">
        <w:t xml:space="preserve"> class.</w:t>
      </w:r>
    </w:p>
    <w:p w:rsidR="00BE75D5" w:rsidRDefault="00F90B0D" w:rsidP="00BB56A0">
      <w:pPr>
        <w:pStyle w:val="a0"/>
        <w:rPr>
          <w:rFonts w:hint="eastAsia"/>
        </w:rPr>
      </w:pPr>
      <w:r>
        <w:t xml:space="preserve">Reflection is the ability of inspecting an </w:t>
      </w:r>
      <w:proofErr w:type="spellStart"/>
      <w:r>
        <w:t>assemblie's</w:t>
      </w:r>
      <w:proofErr w:type="spellEnd"/>
      <w:r>
        <w:t xml:space="preserve"> metadata at runtime.  It is used to find all types in an assembly and/or dynamically invoke methods in an assembly. This includes information about the type, properties, methods, and events of an object. With Reflection, we can dynamically create an instance of a type, bind the type to an existing object, or get the type from an existing object and invoke its methods or access its fields and </w:t>
      </w:r>
      <w:proofErr w:type="spellStart"/>
      <w:r>
        <w:t>properties.There</w:t>
      </w:r>
      <w:proofErr w:type="spellEnd"/>
      <w:r>
        <w:t xml:space="preserve"> are several uses of reflection.</w:t>
      </w:r>
    </w:p>
    <w:p w:rsidR="00065C6A" w:rsidRDefault="00065C6A" w:rsidP="00BB56A0">
      <w:pPr>
        <w:pStyle w:val="a0"/>
        <w:rPr>
          <w:rFonts w:hint="eastAsia"/>
        </w:rPr>
      </w:pPr>
    </w:p>
    <w:p w:rsidR="005A035B" w:rsidRDefault="005A035B" w:rsidP="00BB56A0">
      <w:pPr>
        <w:pStyle w:val="a0"/>
      </w:pPr>
      <w:r>
        <w:t xml:space="preserve">Type T = </w:t>
      </w:r>
      <w:proofErr w:type="spellStart"/>
      <w:r>
        <w:t>Type.GetType</w:t>
      </w:r>
      <w:proofErr w:type="spellEnd"/>
      <w:r>
        <w:t>("</w:t>
      </w:r>
      <w:proofErr w:type="spellStart"/>
      <w:r>
        <w:t>Pragim.Customer</w:t>
      </w:r>
      <w:proofErr w:type="spellEnd"/>
      <w:r>
        <w:t>");</w:t>
      </w:r>
    </w:p>
    <w:p w:rsidR="005A035B" w:rsidRDefault="005A035B" w:rsidP="00BB56A0">
      <w:pPr>
        <w:pStyle w:val="a0"/>
      </w:pPr>
      <w:r>
        <w:t xml:space="preserve">Type T = </w:t>
      </w:r>
      <w:proofErr w:type="spellStart"/>
      <w:r>
        <w:t>typeof</w:t>
      </w:r>
      <w:proofErr w:type="spellEnd"/>
      <w:r>
        <w:t>(Customer);</w:t>
      </w:r>
    </w:p>
    <w:p w:rsidR="005A035B" w:rsidRDefault="005A035B" w:rsidP="00BB56A0">
      <w:pPr>
        <w:pStyle w:val="a0"/>
      </w:pPr>
      <w:r>
        <w:t>Customer C1 = new Customer();</w:t>
      </w:r>
    </w:p>
    <w:p w:rsidR="005A035B" w:rsidRDefault="005A035B" w:rsidP="00BB56A0">
      <w:pPr>
        <w:pStyle w:val="a0"/>
        <w:rPr>
          <w:rFonts w:hint="eastAsia"/>
        </w:rPr>
      </w:pPr>
      <w:r>
        <w:t xml:space="preserve">Type T = </w:t>
      </w:r>
      <w:proofErr w:type="gramStart"/>
      <w:r>
        <w:t>C1.GetType(</w:t>
      </w:r>
      <w:proofErr w:type="gramEnd"/>
      <w:r>
        <w:t>);</w:t>
      </w:r>
    </w:p>
    <w:p w:rsidR="00BB56A0" w:rsidRDefault="00BB56A0" w:rsidP="00BB56A0">
      <w:pPr>
        <w:pStyle w:val="2"/>
      </w:pPr>
      <w:r>
        <w:t>Part 56 - C# Tutorial - Generics in C#</w:t>
      </w:r>
    </w:p>
    <w:p w:rsidR="00BB56A0" w:rsidRPr="00BB56A0" w:rsidRDefault="00BB56A0" w:rsidP="00BB56A0">
      <w:pPr>
        <w:pStyle w:val="a0"/>
      </w:pPr>
      <w:r w:rsidRPr="00BB56A0">
        <w:t xml:space="preserve">Generics are introduced in C# 2.0. Generics allow us to design classes and methods decoupled from the data types. Generic classes are extensively used by collection classes available in </w:t>
      </w:r>
      <w:proofErr w:type="spellStart"/>
      <w:r w:rsidRPr="00BB56A0">
        <w:t>System.Collections.Generic</w:t>
      </w:r>
      <w:proofErr w:type="spellEnd"/>
      <w:r w:rsidRPr="00BB56A0">
        <w:t xml:space="preserve"> namespace. Click here to watch the video on generic collection classes.</w:t>
      </w:r>
    </w:p>
    <w:p w:rsidR="00BB56A0" w:rsidRDefault="00BB56A0" w:rsidP="00BB56A0">
      <w:pPr>
        <w:pStyle w:val="a0"/>
      </w:pPr>
    </w:p>
    <w:p w:rsidR="00BB56A0" w:rsidRDefault="00BB56A0" w:rsidP="00BB56A0">
      <w:pPr>
        <w:pStyle w:val="a0"/>
        <w:rPr>
          <w:rFonts w:hint="eastAsia"/>
        </w:rPr>
      </w:pPr>
      <w:r>
        <w:t xml:space="preserve">In this example, </w:t>
      </w:r>
      <w:proofErr w:type="spellStart"/>
      <w:proofErr w:type="gramStart"/>
      <w:r>
        <w:t>AreEqual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value1, </w:t>
      </w:r>
      <w:proofErr w:type="spellStart"/>
      <w:r>
        <w:t>int</w:t>
      </w:r>
      <w:proofErr w:type="spellEnd"/>
      <w:r>
        <w:t xml:space="preserve"> value2) only works with </w:t>
      </w:r>
      <w:proofErr w:type="spellStart"/>
      <w:r>
        <w:t>int</w:t>
      </w:r>
      <w:proofErr w:type="spellEnd"/>
      <w:r>
        <w:t xml:space="preserve"> data type. If, we pass any other data type, we get a compiler error. So, </w:t>
      </w:r>
      <w:proofErr w:type="spellStart"/>
      <w:proofErr w:type="gramStart"/>
      <w:r>
        <w:t>AreEqual</w:t>
      </w:r>
      <w:proofErr w:type="spellEnd"/>
      <w:r>
        <w:t>(</w:t>
      </w:r>
      <w:proofErr w:type="gramEnd"/>
      <w:r>
        <w:t xml:space="preserve">) method in Calculator class is tightly coupled with the </w:t>
      </w:r>
      <w:proofErr w:type="spellStart"/>
      <w:r>
        <w:t>int</w:t>
      </w:r>
      <w:proofErr w:type="spellEnd"/>
      <w:r>
        <w:t xml:space="preserve"> data type, and prevents it from being used with any other data type.</w:t>
      </w:r>
    </w:p>
    <w:p w:rsidR="00CF3DBC" w:rsidRDefault="00CF3DBC" w:rsidP="00BB56A0">
      <w:pPr>
        <w:pStyle w:val="a0"/>
        <w:rPr>
          <w:rFonts w:hint="eastAsia"/>
        </w:rPr>
      </w:pPr>
    </w:p>
    <w:p w:rsidR="00CF3DBC" w:rsidRDefault="00CF3DBC" w:rsidP="00CF3DBC">
      <w:pPr>
        <w:pStyle w:val="2"/>
        <w:rPr>
          <w:rFonts w:hint="eastAsia"/>
        </w:rPr>
      </w:pPr>
      <w:r w:rsidRPr="00CF3DBC">
        <w:t xml:space="preserve">Part 59 - C# Tutorial - Difference between </w:t>
      </w:r>
      <w:proofErr w:type="spellStart"/>
      <w:proofErr w:type="gramStart"/>
      <w:r w:rsidRPr="00CF3DBC">
        <w:t>Convert.ToString</w:t>
      </w:r>
      <w:proofErr w:type="spellEnd"/>
      <w:r w:rsidRPr="00CF3DBC">
        <w:t>(</w:t>
      </w:r>
      <w:proofErr w:type="gramEnd"/>
      <w:r w:rsidRPr="00CF3DBC">
        <w:t xml:space="preserve">) and </w:t>
      </w:r>
      <w:proofErr w:type="spellStart"/>
      <w:r w:rsidRPr="00CF3DBC">
        <w:t>ToString</w:t>
      </w:r>
      <w:proofErr w:type="spellEnd"/>
      <w:r w:rsidRPr="00CF3DBC">
        <w:t>()</w:t>
      </w:r>
    </w:p>
    <w:p w:rsidR="00CF3DBC" w:rsidRDefault="00CF3DBC" w:rsidP="00BB56A0">
      <w:pPr>
        <w:pStyle w:val="a0"/>
        <w:rPr>
          <w:rFonts w:hint="eastAsia"/>
        </w:rPr>
      </w:pPr>
      <w:r w:rsidRPr="00CF3DBC">
        <w:t xml:space="preserve">The </w:t>
      </w:r>
      <w:proofErr w:type="spellStart"/>
      <w:proofErr w:type="gramStart"/>
      <w:r w:rsidRPr="00CF3DBC">
        <w:t>ToString</w:t>
      </w:r>
      <w:proofErr w:type="spellEnd"/>
      <w:r w:rsidRPr="00CF3DBC">
        <w:t>(</w:t>
      </w:r>
      <w:proofErr w:type="gramEnd"/>
      <w:r w:rsidRPr="00CF3DBC">
        <w:t>) method, expects the instance on which you are invoking to be NOT NULL. If the object is NULL, you get a NULL Reference exception.</w:t>
      </w:r>
    </w:p>
    <w:p w:rsidR="00CF3DBC" w:rsidRDefault="00CF3DBC" w:rsidP="00BB56A0">
      <w:pPr>
        <w:pStyle w:val="a0"/>
        <w:rPr>
          <w:rFonts w:hint="eastAsia"/>
        </w:rPr>
      </w:pPr>
      <w:r w:rsidRPr="00CF3DBC">
        <w:t xml:space="preserve">On the other hand, </w:t>
      </w:r>
      <w:proofErr w:type="spellStart"/>
      <w:proofErr w:type="gramStart"/>
      <w:r w:rsidRPr="00CF3DBC">
        <w:t>Convert.ToString</w:t>
      </w:r>
      <w:proofErr w:type="spellEnd"/>
      <w:r w:rsidRPr="00CF3DBC">
        <w:t>(</w:t>
      </w:r>
      <w:proofErr w:type="gramEnd"/>
      <w:r w:rsidRPr="00CF3DBC">
        <w:t>) returns an empty string if the object is NULL.</w:t>
      </w:r>
    </w:p>
    <w:p w:rsidR="001A4EB3" w:rsidRDefault="001A4EB3" w:rsidP="00BB56A0">
      <w:pPr>
        <w:pStyle w:val="a0"/>
        <w:rPr>
          <w:rFonts w:hint="eastAsia"/>
        </w:rPr>
      </w:pPr>
    </w:p>
    <w:p w:rsidR="001A4EB3" w:rsidRDefault="001A4EB3" w:rsidP="00BB56A0">
      <w:pPr>
        <w:pStyle w:val="a0"/>
        <w:rPr>
          <w:rFonts w:hint="eastAsia"/>
        </w:rPr>
      </w:pPr>
      <w:r w:rsidRPr="001A4EB3">
        <w:t xml:space="preserve">So in summary, </w:t>
      </w:r>
      <w:proofErr w:type="spellStart"/>
      <w:proofErr w:type="gramStart"/>
      <w:r w:rsidRPr="001A4EB3">
        <w:t>Convert.ToString</w:t>
      </w:r>
      <w:proofErr w:type="spellEnd"/>
      <w:r w:rsidRPr="001A4EB3">
        <w:t>(</w:t>
      </w:r>
      <w:proofErr w:type="gramEnd"/>
      <w:r w:rsidRPr="001A4EB3">
        <w:t xml:space="preserve">) handles null, while </w:t>
      </w:r>
      <w:proofErr w:type="spellStart"/>
      <w:r w:rsidRPr="001A4EB3">
        <w:t>ToString</w:t>
      </w:r>
      <w:proofErr w:type="spellEnd"/>
      <w:r w:rsidRPr="001A4EB3">
        <w:t>() doesn't, and throws a NULL Reference exception. Depending on the type of the application, architecture and what you are trying to achieve, you choose one over the other.</w:t>
      </w:r>
    </w:p>
    <w:p w:rsidR="00480A3E" w:rsidRDefault="00480A3E" w:rsidP="00BB56A0">
      <w:pPr>
        <w:pStyle w:val="a0"/>
        <w:rPr>
          <w:rFonts w:hint="eastAsia"/>
        </w:rPr>
      </w:pPr>
    </w:p>
    <w:p w:rsidR="00480A3E" w:rsidRDefault="00480A3E" w:rsidP="00480A3E">
      <w:pPr>
        <w:pStyle w:val="2"/>
      </w:pPr>
      <w:r>
        <w:t xml:space="preserve">Part 60 - C# Tutorial - difference </w:t>
      </w:r>
      <w:proofErr w:type="spellStart"/>
      <w:r>
        <w:t>between.String</w:t>
      </w:r>
      <w:proofErr w:type="spellEnd"/>
      <w:r>
        <w:t xml:space="preserve"> and</w:t>
      </w:r>
      <w:r>
        <w:rPr>
          <w:rFonts w:hint="eastAsia"/>
        </w:rPr>
        <w:t xml:space="preserve"> </w:t>
      </w:r>
      <w:r w:rsidRPr="00480A3E">
        <w:t xml:space="preserve">System </w:t>
      </w:r>
      <w:r>
        <w:rPr>
          <w:rFonts w:hint="eastAsia"/>
        </w:rPr>
        <w:t>.</w:t>
      </w:r>
      <w:proofErr w:type="spellStart"/>
      <w:r>
        <w:t>Text.StringBuilder</w:t>
      </w:r>
      <w:proofErr w:type="spellEnd"/>
    </w:p>
    <w:p w:rsidR="00480A3E" w:rsidRPr="00BE75D5" w:rsidRDefault="00480A3E" w:rsidP="00480A3E">
      <w:pPr>
        <w:pStyle w:val="a0"/>
        <w:rPr>
          <w:rFonts w:hint="eastAsia"/>
        </w:rPr>
      </w:pPr>
      <w:r>
        <w:t xml:space="preserve">Strings of type </w:t>
      </w:r>
      <w:proofErr w:type="spellStart"/>
      <w:r>
        <w:t>StringBuilder</w:t>
      </w:r>
      <w:proofErr w:type="spellEnd"/>
      <w:r>
        <w:t xml:space="preserve"> are mutable where as strings of type </w:t>
      </w:r>
      <w:proofErr w:type="spellStart"/>
      <w:r>
        <w:t>System.String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immutable.  As </w:t>
      </w:r>
      <w:proofErr w:type="spellStart"/>
      <w:r>
        <w:t>StringBuilder</w:t>
      </w:r>
      <w:proofErr w:type="spellEnd"/>
      <w:r>
        <w:t xml:space="preserve"> objects are mutable, they offer better performance than string objects of type </w:t>
      </w:r>
      <w:proofErr w:type="spellStart"/>
      <w:r>
        <w:t>System.String</w:t>
      </w:r>
      <w:proofErr w:type="spellEnd"/>
      <w:r>
        <w:t>, when heavy string manipulation is involved.</w:t>
      </w:r>
    </w:p>
    <w:p w:rsidR="00C81B58" w:rsidRDefault="00C81B58" w:rsidP="00BB56A0">
      <w:pPr>
        <w:pStyle w:val="1"/>
        <w:rPr>
          <w:shd w:val="clear" w:color="auto" w:fill="FFFFFF"/>
        </w:rPr>
      </w:pPr>
      <w:proofErr w:type="gramStart"/>
      <w:r w:rsidRPr="00EC66E1">
        <w:rPr>
          <w:rFonts w:hint="eastAsia"/>
          <w:shd w:val="clear" w:color="auto" w:fill="FFFFFF"/>
        </w:rPr>
        <w:lastRenderedPageBreak/>
        <w:t>胡董</w:t>
      </w:r>
      <w:proofErr w:type="gramEnd"/>
      <w:r w:rsidRPr="00EC66E1">
        <w:rPr>
          <w:rFonts w:hint="eastAsia"/>
          <w:shd w:val="clear" w:color="auto" w:fill="FFFFFF"/>
        </w:rPr>
        <w:t>: 晚安!</w:t>
      </w:r>
      <w:r w:rsidRPr="006949D8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天冷，照顧好自己，中華民國才有希望。</w:t>
      </w:r>
    </w:p>
    <w:p w:rsidR="00E813F9" w:rsidRDefault="008E4F9B" w:rsidP="00BB56A0">
      <w:pPr>
        <w:pStyle w:val="a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親愛的女兒：昨天喝得昏昏沉沉的，忘了把你代買的煙、酒的錢拿給你，抱歉！下次再拿給你，對不起。</w:t>
      </w:r>
    </w:p>
    <w:p w:rsidR="004A04AB" w:rsidRDefault="004A04AB" w:rsidP="00BB56A0">
      <w:pPr>
        <w:pStyle w:val="a0"/>
      </w:pPr>
      <w:r>
        <w:rPr>
          <w:rFonts w:hint="eastAsia"/>
        </w:rPr>
        <w:t>辛苦了，別累壞了，保重。</w:t>
      </w:r>
    </w:p>
    <w:p w:rsidR="004A04AB" w:rsidRPr="00FD1B26" w:rsidRDefault="004A04AB" w:rsidP="00BB56A0">
      <w:r w:rsidRPr="00FD1B26">
        <w:rPr>
          <w:rFonts w:hint="eastAsia"/>
        </w:rPr>
        <w:t>我的身體實在太差了，才喝那麼一點，到現在仍覺得暈頭轉向，真糟糕！</w:t>
      </w:r>
    </w:p>
    <w:p w:rsidR="005570ED" w:rsidRDefault="005570ED" w:rsidP="00BB56A0">
      <w:pPr>
        <w:pStyle w:val="a0"/>
      </w:pPr>
      <w:r>
        <w:rPr>
          <w:rFonts w:hint="eastAsia"/>
        </w:rPr>
        <w:t>小河淌水</w:t>
      </w:r>
    </w:p>
    <w:p w:rsidR="00F815DC" w:rsidRDefault="00C81B58" w:rsidP="00BB56A0">
      <w:pPr>
        <w:pStyle w:val="a0"/>
      </w:pPr>
      <w:r w:rsidRPr="001D6D6D">
        <w:rPr>
          <w:rFonts w:hint="eastAsia"/>
        </w:rPr>
        <w:t>胡董: 晚上好!</w:t>
      </w:r>
      <w:r w:rsidR="00126EC4">
        <w:rPr>
          <w:rFonts w:hint="eastAsia"/>
        </w:rPr>
        <w:t>財源廣進。</w:t>
      </w:r>
    </w:p>
    <w:p w:rsidR="00C81B58" w:rsidRPr="00CD6F2B" w:rsidRDefault="00F815DC" w:rsidP="00BB56A0">
      <w:pPr>
        <w:pStyle w:val="a0"/>
      </w:pPr>
      <w:r w:rsidRPr="00CD6F2B">
        <w:rPr>
          <w:rFonts w:hint="eastAsia"/>
        </w:rPr>
        <w:t xml:space="preserve">胡董: </w:t>
      </w:r>
      <w:r w:rsidR="009803DF">
        <w:rPr>
          <w:rFonts w:hint="eastAsia"/>
        </w:rPr>
        <w:t xml:space="preserve">你太客氣了！ </w:t>
      </w:r>
      <w:r w:rsidRPr="00CD6F2B">
        <w:rPr>
          <w:rFonts w:hint="eastAsia"/>
        </w:rPr>
        <w:t>晚上大大的好!</w:t>
      </w:r>
      <w:r w:rsidR="00DB4E57" w:rsidRPr="00CD6F2B">
        <w:rPr>
          <w:rFonts w:hint="eastAsia"/>
        </w:rPr>
        <w:t xml:space="preserve"> </w:t>
      </w:r>
      <w:r w:rsidR="009803DF">
        <w:rPr>
          <w:rFonts w:hint="eastAsia"/>
        </w:rPr>
        <w:t>天天都好！</w:t>
      </w:r>
    </w:p>
    <w:p w:rsidR="00126EC4" w:rsidRPr="00CD6F2B" w:rsidRDefault="00126EC4" w:rsidP="00BB56A0">
      <w:pPr>
        <w:pStyle w:val="a0"/>
      </w:pPr>
      <w:r w:rsidRPr="00CD6F2B">
        <w:rPr>
          <w:rFonts w:hint="eastAsia"/>
        </w:rPr>
        <w:t>感謝胡董金口，也</w:t>
      </w:r>
      <w:r w:rsidR="00D6021F" w:rsidRPr="00CD6F2B">
        <w:rPr>
          <w:rFonts w:hint="eastAsia"/>
        </w:rPr>
        <w:t>祝</w:t>
      </w:r>
      <w:r w:rsidRPr="00CD6F2B">
        <w:rPr>
          <w:rFonts w:hint="eastAsia"/>
        </w:rPr>
        <w:t>胡董</w:t>
      </w:r>
      <w:r w:rsidR="00D6021F" w:rsidRPr="00CD6F2B">
        <w:rPr>
          <w:rFonts w:hint="eastAsia"/>
        </w:rPr>
        <w:t>事業順利大發財，身體康健衝衝衝！</w:t>
      </w:r>
    </w:p>
    <w:p w:rsidR="00C81B58" w:rsidRPr="00CD6F2B" w:rsidRDefault="00C81B58" w:rsidP="00BB56A0">
      <w:pPr>
        <w:pStyle w:val="a0"/>
      </w:pPr>
      <w:r w:rsidRPr="00CD6F2B">
        <w:rPr>
          <w:rFonts w:hint="eastAsia"/>
        </w:rPr>
        <w:t>胡董:下午好 !</w:t>
      </w:r>
      <w:r w:rsidR="00B82BD2" w:rsidRPr="00CD6F2B">
        <w:rPr>
          <w:rFonts w:hint="eastAsia"/>
        </w:rPr>
        <w:t xml:space="preserve"> </w:t>
      </w:r>
      <w:r w:rsidR="00755091">
        <w:rPr>
          <w:rFonts w:hint="eastAsia"/>
        </w:rPr>
        <w:t>假日愉快！</w:t>
      </w:r>
      <w:r w:rsidR="00B82BD2" w:rsidRPr="00CD6F2B">
        <w:rPr>
          <w:rFonts w:hint="eastAsia"/>
        </w:rPr>
        <w:t>新年快樂</w:t>
      </w:r>
      <w:r w:rsidR="008B55D0" w:rsidRPr="00CD6F2B">
        <w:rPr>
          <w:rFonts w:hint="eastAsia"/>
        </w:rPr>
        <w:t>大發財</w:t>
      </w:r>
      <w:r w:rsidR="00B82BD2" w:rsidRPr="00CD6F2B">
        <w:rPr>
          <w:rFonts w:hint="eastAsia"/>
        </w:rPr>
        <w:t>！</w:t>
      </w:r>
      <w:r w:rsidRPr="00CD6F2B">
        <w:rPr>
          <w:rFonts w:hint="eastAsia"/>
        </w:rPr>
        <w:t>元宵節快樂！</w:t>
      </w:r>
    </w:p>
    <w:p w:rsidR="00F739D8" w:rsidRDefault="00F739D8" w:rsidP="00BB56A0">
      <w:pPr>
        <w:pStyle w:val="a0"/>
      </w:pPr>
      <w:proofErr w:type="gramStart"/>
      <w:r w:rsidRPr="00F739D8">
        <w:rPr>
          <w:rFonts w:hint="eastAsia"/>
        </w:rPr>
        <w:t>胡董</w:t>
      </w:r>
      <w:proofErr w:type="gramEnd"/>
      <w:r w:rsidRPr="00F739D8">
        <w:rPr>
          <w:rFonts w:hint="eastAsia"/>
        </w:rPr>
        <w:t>:午</w:t>
      </w:r>
      <w:r>
        <w:rPr>
          <w:rFonts w:hint="eastAsia"/>
        </w:rPr>
        <w:t>安</w:t>
      </w:r>
      <w:r w:rsidRPr="00F739D8">
        <w:rPr>
          <w:rFonts w:hint="eastAsia"/>
        </w:rPr>
        <w:t xml:space="preserve"> !</w:t>
      </w:r>
      <w:r w:rsidR="00755091">
        <w:t xml:space="preserve"> </w:t>
      </w:r>
    </w:p>
    <w:p w:rsidR="003362B5" w:rsidRPr="001D6D6D" w:rsidRDefault="003362B5" w:rsidP="00BB56A0">
      <w:pPr>
        <w:pStyle w:val="a0"/>
      </w:pPr>
      <w:r w:rsidRPr="003362B5">
        <w:rPr>
          <w:rFonts w:hint="eastAsia"/>
        </w:rPr>
        <w:t>看看別人，想想自己，有競爭力嗎</w:t>
      </w:r>
      <w:r w:rsidRPr="003362B5">
        <w:t>?</w:t>
      </w:r>
    </w:p>
    <w:p w:rsidR="00C81B58" w:rsidRDefault="00C81B58" w:rsidP="00BB56A0">
      <w:pPr>
        <w:pStyle w:val="a0"/>
      </w:pPr>
      <w:r w:rsidRPr="001D6D6D">
        <w:rPr>
          <w:rFonts w:hint="eastAsia"/>
        </w:rPr>
        <w:t>胡董:早安!</w:t>
      </w:r>
      <w:r w:rsidR="004D0C64" w:rsidRPr="004D0C64">
        <w:rPr>
          <w:rFonts w:hint="eastAsia"/>
        </w:rPr>
        <w:t>元宵節快樂……</w:t>
      </w:r>
      <w:r w:rsidR="00ED4D8D" w:rsidRPr="00ED4D8D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ED4D8D">
        <w:rPr>
          <w:rFonts w:ascii="Arial" w:hAnsi="Arial" w:cs="Arial" w:hint="eastAsia"/>
          <w:color w:val="333333"/>
          <w:shd w:val="clear" w:color="auto" w:fill="FFFFFF"/>
        </w:rPr>
        <w:t>天冷，請注意保暖。</w:t>
      </w:r>
      <w:r w:rsidR="0056194D">
        <w:rPr>
          <w:rFonts w:hint="eastAsia"/>
        </w:rPr>
        <w:t>希望你也一樣健康快樂！</w:t>
      </w:r>
      <w:r w:rsidR="00A83B22">
        <w:rPr>
          <w:rFonts w:hint="eastAsia"/>
        </w:rPr>
        <w:t>項</w:t>
      </w:r>
    </w:p>
    <w:p w:rsidR="00E46AFC" w:rsidRDefault="00E46AFC" w:rsidP="00BB56A0">
      <w:pPr>
        <w:pStyle w:val="a0"/>
      </w:pPr>
      <w:r>
        <w:rPr>
          <w:rFonts w:hint="eastAsia"/>
        </w:rPr>
        <w:t>庫存現金</w:t>
      </w:r>
      <w:r w:rsidR="006F1182">
        <w:rPr>
          <w:rFonts w:hint="eastAsia"/>
        </w:rPr>
        <w:t xml:space="preserve"> 基金與投資</w:t>
      </w:r>
      <w:r w:rsidR="004D0C64" w:rsidRPr="004D0C64">
        <w:rPr>
          <w:rFonts w:hint="eastAsia"/>
        </w:rPr>
        <w:t>早安！</w:t>
      </w:r>
    </w:p>
    <w:p w:rsidR="00EB2778" w:rsidRDefault="00EB2778" w:rsidP="00BB56A0">
      <w:pPr>
        <w:pStyle w:val="a0"/>
      </w:pPr>
      <w:r>
        <w:rPr>
          <w:rFonts w:hint="eastAsia"/>
        </w:rPr>
        <w:t>別客氣，高興你喜歡傳給你的分享！</w:t>
      </w:r>
    </w:p>
    <w:p w:rsidR="00990DB3" w:rsidRDefault="00990DB3" w:rsidP="00BB56A0">
      <w:pPr>
        <w:pStyle w:val="a0"/>
      </w:pPr>
      <w:r>
        <w:rPr>
          <w:rFonts w:hint="eastAsia"/>
        </w:rPr>
        <w:t>戒酒了。過年就待在家裡，哪裡都沒去。</w:t>
      </w:r>
    </w:p>
    <w:p w:rsidR="00B42271" w:rsidRPr="00B42271" w:rsidRDefault="00092EEC" w:rsidP="00BB56A0">
      <w:pPr>
        <w:pStyle w:val="a0"/>
      </w:pPr>
      <w:r>
        <w:rPr>
          <w:rFonts w:hint="eastAsia"/>
        </w:rPr>
        <w:t>雞鴨魚肉皆備，飼料齊全！</w:t>
      </w:r>
    </w:p>
    <w:p w:rsidR="00990DB3" w:rsidRPr="00E46AFC" w:rsidRDefault="00990DB3" w:rsidP="00BB56A0">
      <w:pPr>
        <w:pStyle w:val="a0"/>
      </w:pPr>
      <w:r>
        <w:rPr>
          <w:rFonts w:hint="eastAsia"/>
        </w:rPr>
        <w:t>離散數學</w:t>
      </w:r>
    </w:p>
    <w:p w:rsidR="00E87A75" w:rsidRDefault="00C56FA8" w:rsidP="00BB56A0">
      <w:pPr>
        <w:pStyle w:val="a0"/>
      </w:pPr>
      <w:r>
        <w:rPr>
          <w:rFonts w:hint="eastAsia"/>
        </w:rPr>
        <w:t>明天到不了？明天我需不需要在家等？</w:t>
      </w:r>
    </w:p>
    <w:p w:rsidR="00E87A75" w:rsidRDefault="00C56FA8" w:rsidP="00BB56A0">
      <w:pPr>
        <w:pStyle w:val="a0"/>
      </w:pPr>
      <w:r>
        <w:rPr>
          <w:rFonts w:hint="eastAsia"/>
        </w:rPr>
        <w:t>好的</w:t>
      </w:r>
      <w:r w:rsidR="00E87A75">
        <w:rPr>
          <w:rFonts w:hint="eastAsia"/>
        </w:rPr>
        <w:t>，</w:t>
      </w:r>
      <w:r w:rsidR="001929D7">
        <w:rPr>
          <w:rFonts w:hint="eastAsia"/>
        </w:rPr>
        <w:t>等你。</w:t>
      </w:r>
      <w:r w:rsidR="00A3420A">
        <w:rPr>
          <w:rFonts w:hint="eastAsia"/>
        </w:rPr>
        <w:t>隨時</w:t>
      </w:r>
      <w:r w:rsidR="00E87A75">
        <w:rPr>
          <w:rFonts w:hint="eastAsia"/>
        </w:rPr>
        <w:t>歡迎！</w:t>
      </w:r>
      <w:r w:rsidR="00C81F42" w:rsidRPr="00C81F42">
        <w:rPr>
          <w:rFonts w:hint="eastAsia"/>
        </w:rPr>
        <w:t>啥是佩奇</w:t>
      </w:r>
    </w:p>
    <w:p w:rsidR="00A25705" w:rsidRDefault="00B10CA9" w:rsidP="00BB56A0">
      <w:pPr>
        <w:pStyle w:val="a0"/>
      </w:pPr>
      <w:r>
        <w:rPr>
          <w:rFonts w:hint="eastAsia"/>
        </w:rPr>
        <w:t>幾何</w:t>
      </w:r>
    </w:p>
    <w:p w:rsidR="00E545C3" w:rsidRDefault="00E545C3" w:rsidP="00BB56A0">
      <w:pPr>
        <w:pStyle w:val="a0"/>
      </w:pPr>
      <w:r>
        <w:rPr>
          <w:rFonts w:hint="eastAsia"/>
        </w:rPr>
        <w:t>朗讀</w:t>
      </w:r>
    </w:p>
    <w:p w:rsidR="00E545C3" w:rsidRDefault="00E545C3" w:rsidP="00BB56A0">
      <w:pPr>
        <w:pStyle w:val="a0"/>
      </w:pPr>
      <w:r>
        <w:rPr>
          <w:rFonts w:hint="eastAsia"/>
        </w:rPr>
        <w:t>爬樓梯</w:t>
      </w:r>
    </w:p>
    <w:p w:rsidR="006B4343" w:rsidRDefault="006B4343" w:rsidP="00BB56A0">
      <w:pPr>
        <w:pStyle w:val="a0"/>
      </w:pPr>
      <w:r>
        <w:rPr>
          <w:rFonts w:hint="eastAsia"/>
        </w:rPr>
        <w:t>已亥新春</w:t>
      </w:r>
      <w:r w:rsidRPr="006B4343">
        <w:rPr>
          <w:rFonts w:hint="eastAsia"/>
        </w:rPr>
        <w:t>祝福</w:t>
      </w:r>
      <w:r>
        <w:rPr>
          <w:rFonts w:hint="eastAsia"/>
        </w:rPr>
        <w:t>大家</w:t>
      </w:r>
      <w:r w:rsidRPr="006B4343">
        <w:t xml:space="preserve"> 身體健康、事業順心、招財進寶、諸事大吉！</w:t>
      </w:r>
    </w:p>
    <w:p w:rsidR="002C6DA1" w:rsidRDefault="002C6DA1" w:rsidP="00BB56A0">
      <w:pPr>
        <w:pStyle w:val="a0"/>
      </w:pPr>
    </w:p>
    <w:p w:rsidR="002C6DA1" w:rsidRDefault="002C6DA1" w:rsidP="00BB56A0">
      <w:pPr>
        <w:pStyle w:val="a0"/>
      </w:pPr>
    </w:p>
    <w:p w:rsidR="002C6DA1" w:rsidRDefault="002C6DA1" w:rsidP="00BB56A0">
      <w:pPr>
        <w:pStyle w:val="a0"/>
      </w:pPr>
      <w:r>
        <w:rPr>
          <w:rFonts w:hint="eastAsia"/>
        </w:rPr>
        <w:t>會的，謝謝！</w:t>
      </w:r>
    </w:p>
    <w:p w:rsidR="007B184E" w:rsidRDefault="007B184E" w:rsidP="00BB56A0">
      <w:pPr>
        <w:pStyle w:val="a0"/>
      </w:pPr>
      <w:r>
        <w:rPr>
          <w:rFonts w:hint="eastAsia"/>
        </w:rPr>
        <w:t>親愛的凱文：</w:t>
      </w:r>
    </w:p>
    <w:p w:rsidR="007B184E" w:rsidRDefault="007B184E" w:rsidP="00BB56A0">
      <w:pPr>
        <w:pStyle w:val="a0"/>
      </w:pPr>
      <w:r>
        <w:rPr>
          <w:rFonts w:hint="eastAsia"/>
        </w:rPr>
        <w:t>都一樣，每天過著平凡、平實、平淡的日子。</w:t>
      </w:r>
    </w:p>
    <w:p w:rsidR="007B184E" w:rsidRDefault="007B184E" w:rsidP="00BB56A0">
      <w:pPr>
        <w:pStyle w:val="a0"/>
      </w:pPr>
    </w:p>
    <w:p w:rsidR="007B184E" w:rsidRDefault="007B184E" w:rsidP="00BB56A0">
      <w:pPr>
        <w:pStyle w:val="a0"/>
      </w:pPr>
      <w:r>
        <w:rPr>
          <w:rFonts w:hint="eastAsia"/>
        </w:rPr>
        <w:t>你一定過得很辛苦，每天都需和各種病患打交道，</w:t>
      </w:r>
    </w:p>
    <w:p w:rsidR="007B184E" w:rsidRDefault="007B184E" w:rsidP="00BB56A0">
      <w:pPr>
        <w:pStyle w:val="a0"/>
      </w:pPr>
      <w:r>
        <w:rPr>
          <w:rFonts w:hint="eastAsia"/>
        </w:rPr>
        <w:t>記得注意身體，別把自己累壞了！</w:t>
      </w:r>
    </w:p>
    <w:p w:rsidR="007B184E" w:rsidRDefault="004E0083" w:rsidP="00BB56A0">
      <w:pPr>
        <w:pStyle w:val="a0"/>
      </w:pPr>
      <w:r>
        <w:rPr>
          <w:rFonts w:hint="eastAsia"/>
        </w:rPr>
        <w:t>張</w:t>
      </w:r>
      <w:r w:rsidR="00EF0BCF">
        <w:rPr>
          <w:rFonts w:hint="eastAsia"/>
        </w:rPr>
        <w:t>萌</w:t>
      </w:r>
    </w:p>
    <w:p w:rsidR="001E5C33" w:rsidRDefault="001E5C33" w:rsidP="00BB56A0">
      <w:pPr>
        <w:pStyle w:val="a0"/>
      </w:pPr>
      <w:r>
        <w:rPr>
          <w:rFonts w:hint="eastAsia"/>
        </w:rPr>
        <w:t>終於到家了，有點擔心你醉了！</w:t>
      </w:r>
    </w:p>
    <w:p w:rsidR="007B184E" w:rsidRDefault="007B184E" w:rsidP="00BB56A0">
      <w:pPr>
        <w:pStyle w:val="a0"/>
      </w:pPr>
      <w:r>
        <w:rPr>
          <w:rFonts w:hint="eastAsia"/>
        </w:rPr>
        <w:t>今天是豬年的第一天，</w:t>
      </w:r>
    </w:p>
    <w:p w:rsidR="007B184E" w:rsidRDefault="007B184E" w:rsidP="00BB56A0">
      <w:pPr>
        <w:pStyle w:val="a0"/>
      </w:pPr>
      <w:r>
        <w:rPr>
          <w:rFonts w:hint="eastAsia"/>
        </w:rPr>
        <w:t>大家諸事順利！</w:t>
      </w:r>
    </w:p>
    <w:p w:rsidR="00B10CA9" w:rsidRDefault="00A25705" w:rsidP="00BB56A0">
      <w:pPr>
        <w:pStyle w:val="a0"/>
      </w:pPr>
      <w:r>
        <w:rPr>
          <w:rFonts w:hint="eastAsia"/>
        </w:rPr>
        <w:t>三國演義</w:t>
      </w:r>
    </w:p>
    <w:p w:rsidR="00A25705" w:rsidRDefault="00A25705" w:rsidP="00BB56A0">
      <w:pPr>
        <w:pStyle w:val="a0"/>
      </w:pPr>
      <w:r>
        <w:rPr>
          <w:rFonts w:hint="eastAsia"/>
        </w:rPr>
        <w:t>滾滾長江東逝水，浪花淘盡英雄。</w:t>
      </w:r>
    </w:p>
    <w:p w:rsidR="00A25705" w:rsidRDefault="00A25705" w:rsidP="00BB56A0">
      <w:pPr>
        <w:pStyle w:val="a0"/>
      </w:pPr>
      <w:r>
        <w:rPr>
          <w:rFonts w:hint="eastAsia"/>
        </w:rPr>
        <w:t xml:space="preserve">是非成敗轉頭空。青山依舊在，幾度夕陽紅。　</w:t>
      </w:r>
    </w:p>
    <w:p w:rsidR="00A25705" w:rsidRDefault="00A25705" w:rsidP="00BB56A0">
      <w:pPr>
        <w:pStyle w:val="a0"/>
      </w:pPr>
      <w:r>
        <w:rPr>
          <w:rFonts w:hint="eastAsia"/>
        </w:rPr>
        <w:t xml:space="preserve">　</w:t>
      </w:r>
    </w:p>
    <w:p w:rsidR="00A25705" w:rsidRDefault="00A25705" w:rsidP="00BB56A0">
      <w:pPr>
        <w:pStyle w:val="a0"/>
      </w:pPr>
      <w:r>
        <w:rPr>
          <w:rFonts w:hint="eastAsia"/>
        </w:rPr>
        <w:t>白髮漁樵江渚上，慣看秋月春風。一壺濁酒喜相逢。</w:t>
      </w:r>
    </w:p>
    <w:p w:rsidR="00A25705" w:rsidRDefault="00A25705" w:rsidP="00BB56A0">
      <w:pPr>
        <w:pStyle w:val="a0"/>
      </w:pPr>
      <w:r>
        <w:rPr>
          <w:rFonts w:hint="eastAsia"/>
        </w:rPr>
        <w:lastRenderedPageBreak/>
        <w:t>古今多少事，都付笑談中。</w:t>
      </w:r>
    </w:p>
    <w:p w:rsidR="00A25705" w:rsidRDefault="00025459" w:rsidP="00BB56A0">
      <w:pPr>
        <w:pStyle w:val="a0"/>
      </w:pPr>
      <w:r>
        <w:rPr>
          <w:rFonts w:hint="eastAsia"/>
        </w:rPr>
        <w:t>你們明天才是情人節，</w:t>
      </w:r>
    </w:p>
    <w:p w:rsidR="00A25705" w:rsidRDefault="00DE588E" w:rsidP="00BB56A0">
      <w:pPr>
        <w:pStyle w:val="a0"/>
      </w:pPr>
      <w:r>
        <w:rPr>
          <w:rFonts w:hint="eastAsia"/>
        </w:rPr>
        <w:t>諺語</w:t>
      </w:r>
    </w:p>
    <w:p w:rsidR="005733CD" w:rsidRDefault="005733CD" w:rsidP="00BB56A0">
      <w:pPr>
        <w:pStyle w:val="a0"/>
      </w:pPr>
      <w:r>
        <w:rPr>
          <w:rFonts w:hint="eastAsia"/>
        </w:rPr>
        <w:t>財務管理</w:t>
      </w:r>
    </w:p>
    <w:p w:rsidR="00942D94" w:rsidRDefault="00942D94" w:rsidP="00BB56A0">
      <w:pPr>
        <w:pStyle w:val="a0"/>
      </w:pPr>
      <w:r>
        <w:rPr>
          <w:rFonts w:hint="eastAsia"/>
        </w:rPr>
        <w:t>李燕秋</w:t>
      </w:r>
    </w:p>
    <w:p w:rsidR="000931D0" w:rsidRDefault="000931D0" w:rsidP="00BB56A0">
      <w:pPr>
        <w:pStyle w:val="a0"/>
      </w:pPr>
      <w:r>
        <w:rPr>
          <w:rFonts w:hint="eastAsia"/>
        </w:rPr>
        <w:t>計畫清單</w:t>
      </w:r>
    </w:p>
    <w:p w:rsidR="00A3420A" w:rsidRDefault="00A3420A" w:rsidP="00BB56A0">
      <w:pPr>
        <w:pStyle w:val="a0"/>
      </w:pPr>
      <w:r>
        <w:rPr>
          <w:rFonts w:hint="eastAsia"/>
        </w:rPr>
        <w:t>我只會做一種東西，現正準備中！</w:t>
      </w:r>
    </w:p>
    <w:p w:rsidR="00601346" w:rsidRDefault="00601346" w:rsidP="00BB56A0">
      <w:pPr>
        <w:pStyle w:val="a0"/>
      </w:pPr>
      <w:r>
        <w:rPr>
          <w:rFonts w:hint="eastAsia"/>
        </w:rPr>
        <w:t>寫作小學堂</w:t>
      </w:r>
    </w:p>
    <w:p w:rsidR="0087379C" w:rsidRDefault="0087379C" w:rsidP="00BB56A0">
      <w:pPr>
        <w:pStyle w:val="a0"/>
      </w:pPr>
      <w:r>
        <w:rPr>
          <w:rFonts w:hint="eastAsia"/>
        </w:rPr>
        <w:t>第三選擇</w:t>
      </w:r>
    </w:p>
    <w:p w:rsidR="00E813F9" w:rsidRDefault="00E813F9" w:rsidP="00BB56A0">
      <w:pPr>
        <w:pStyle w:val="a0"/>
      </w:pPr>
      <w:r>
        <w:rPr>
          <w:rFonts w:hint="eastAsia"/>
        </w:rPr>
        <w:t>除夕</w:t>
      </w:r>
      <w:r>
        <w:rPr>
          <w:rFonts w:cs="微軟正黑體" w:hint="eastAsia"/>
        </w:rPr>
        <w:t>🍚🍎</w:t>
      </w:r>
      <w:r>
        <w:rPr>
          <w:rFonts w:ascii="MS Gothic" w:eastAsia="MS Gothic" w:hAnsi="MS Gothic" w:cs="MS Gothic" w:hint="eastAsia"/>
        </w:rPr>
        <w:t>㊗</w:t>
      </w:r>
      <w:r>
        <w:rPr>
          <w:rFonts w:hint="eastAsia"/>
        </w:rPr>
        <w:t>您團聚香甜</w:t>
      </w:r>
      <w:r>
        <w:rPr>
          <w:rFonts w:cs="微軟正黑體" w:hint="eastAsia"/>
        </w:rPr>
        <w:t>🍲</w:t>
      </w:r>
    </w:p>
    <w:p w:rsidR="00E813F9" w:rsidRDefault="00E813F9" w:rsidP="00BB56A0">
      <w:pPr>
        <w:pStyle w:val="a0"/>
      </w:pPr>
      <w:r>
        <w:rPr>
          <w:rFonts w:hint="eastAsia"/>
        </w:rPr>
        <w:t>初一</w:t>
      </w:r>
      <w:r>
        <w:rPr>
          <w:rFonts w:cs="微軟正黑體" w:hint="eastAsia"/>
        </w:rPr>
        <w:t>💞🌸</w:t>
      </w:r>
      <w:r>
        <w:rPr>
          <w:rFonts w:ascii="MS Gothic" w:eastAsia="MS Gothic" w:hAnsi="MS Gothic" w:cs="MS Gothic" w:hint="eastAsia"/>
        </w:rPr>
        <w:t>㊗</w:t>
      </w:r>
      <w:r>
        <w:rPr>
          <w:rFonts w:hint="eastAsia"/>
        </w:rPr>
        <w:t>您喜慶新春</w:t>
      </w:r>
      <w:r>
        <w:rPr>
          <w:rFonts w:cs="微軟正黑體" w:hint="eastAsia"/>
        </w:rPr>
        <w:t>🌸</w:t>
      </w:r>
    </w:p>
    <w:p w:rsidR="00E813F9" w:rsidRDefault="00E813F9" w:rsidP="00BB56A0">
      <w:pPr>
        <w:pStyle w:val="a0"/>
      </w:pPr>
      <w:r>
        <w:rPr>
          <w:rFonts w:hint="eastAsia"/>
        </w:rPr>
        <w:t>初二</w:t>
      </w:r>
      <w:r>
        <w:rPr>
          <w:rFonts w:cs="微軟正黑體" w:hint="eastAsia"/>
        </w:rPr>
        <w:t>💞💰</w:t>
      </w:r>
      <w:r>
        <w:rPr>
          <w:rFonts w:ascii="MS Gothic" w:eastAsia="MS Gothic" w:hAnsi="MS Gothic" w:cs="MS Gothic" w:hint="eastAsia"/>
        </w:rPr>
        <w:t>㊗</w:t>
      </w:r>
      <w:r>
        <w:rPr>
          <w:rFonts w:hint="eastAsia"/>
        </w:rPr>
        <w:t>您富貴滿堂</w:t>
      </w:r>
      <w:r>
        <w:rPr>
          <w:rFonts w:cs="微軟正黑體" w:hint="eastAsia"/>
        </w:rPr>
        <w:t>💰</w:t>
      </w:r>
    </w:p>
    <w:p w:rsidR="00E813F9" w:rsidRDefault="00E813F9" w:rsidP="00BB56A0">
      <w:pPr>
        <w:pStyle w:val="a0"/>
      </w:pPr>
      <w:r>
        <w:rPr>
          <w:rFonts w:hint="eastAsia"/>
        </w:rPr>
        <w:t>初三</w:t>
      </w:r>
      <w:r>
        <w:rPr>
          <w:rFonts w:cs="微軟正黑體" w:hint="eastAsia"/>
        </w:rPr>
        <w:t>💞✨</w:t>
      </w:r>
      <w:r>
        <w:rPr>
          <w:rFonts w:ascii="MS Gothic" w:eastAsia="MS Gothic" w:hAnsi="MS Gothic" w:cs="MS Gothic" w:hint="eastAsia"/>
        </w:rPr>
        <w:t>㊗</w:t>
      </w:r>
      <w:r>
        <w:rPr>
          <w:rFonts w:hint="eastAsia"/>
        </w:rPr>
        <w:t>您福慧雙增</w:t>
      </w:r>
      <w:r>
        <w:rPr>
          <w:rFonts w:cs="微軟正黑體" w:hint="eastAsia"/>
        </w:rPr>
        <w:t>✨</w:t>
      </w:r>
    </w:p>
    <w:p w:rsidR="00E813F9" w:rsidRDefault="00E813F9" w:rsidP="00BB56A0">
      <w:pPr>
        <w:pStyle w:val="a0"/>
      </w:pPr>
      <w:r>
        <w:rPr>
          <w:rFonts w:hint="eastAsia"/>
        </w:rPr>
        <w:t>初四</w:t>
      </w:r>
      <w:r>
        <w:rPr>
          <w:rFonts w:cs="微軟正黑體" w:hint="eastAsia"/>
        </w:rPr>
        <w:t>💞🍊</w:t>
      </w:r>
      <w:r>
        <w:rPr>
          <w:rFonts w:ascii="MS Gothic" w:eastAsia="MS Gothic" w:hAnsi="MS Gothic" w:cs="MS Gothic" w:hint="eastAsia"/>
        </w:rPr>
        <w:t>㊗</w:t>
      </w:r>
      <w:r>
        <w:rPr>
          <w:rFonts w:hint="eastAsia"/>
        </w:rPr>
        <w:t>您大吉大利</w:t>
      </w:r>
      <w:r>
        <w:rPr>
          <w:rFonts w:cs="微軟正黑體" w:hint="eastAsia"/>
        </w:rPr>
        <w:t>🍊</w:t>
      </w:r>
    </w:p>
    <w:p w:rsidR="00E813F9" w:rsidRDefault="00E813F9" w:rsidP="00BB56A0">
      <w:pPr>
        <w:pStyle w:val="a0"/>
      </w:pPr>
      <w:r>
        <w:rPr>
          <w:rFonts w:hint="eastAsia"/>
        </w:rPr>
        <w:t>初五</w:t>
      </w:r>
      <w:r>
        <w:rPr>
          <w:rFonts w:cs="微軟正黑體" w:hint="eastAsia"/>
        </w:rPr>
        <w:t>💝💹</w:t>
      </w:r>
      <w:r>
        <w:rPr>
          <w:rFonts w:ascii="MS Gothic" w:eastAsia="MS Gothic" w:hAnsi="MS Gothic" w:cs="MS Gothic" w:hint="eastAsia"/>
        </w:rPr>
        <w:t>㊗</w:t>
      </w:r>
      <w:r>
        <w:rPr>
          <w:rFonts w:hint="eastAsia"/>
        </w:rPr>
        <w:t>您滿載而歸</w:t>
      </w:r>
      <w:r>
        <w:rPr>
          <w:rFonts w:cs="微軟正黑體" w:hint="eastAsia"/>
        </w:rPr>
        <w:t>🎁</w:t>
      </w:r>
    </w:p>
    <w:p w:rsidR="00E813F9" w:rsidRDefault="00E813F9" w:rsidP="00BB56A0">
      <w:pPr>
        <w:pStyle w:val="a0"/>
      </w:pPr>
      <w:r>
        <w:rPr>
          <w:rFonts w:hint="eastAsia"/>
        </w:rPr>
        <w:t>初六</w:t>
      </w:r>
      <w:r>
        <w:rPr>
          <w:rFonts w:cs="微軟正黑體" w:hint="eastAsia"/>
        </w:rPr>
        <w:t>💗🌺</w:t>
      </w:r>
      <w:r>
        <w:rPr>
          <w:rFonts w:ascii="MS Gothic" w:eastAsia="MS Gothic" w:hAnsi="MS Gothic" w:cs="MS Gothic" w:hint="eastAsia"/>
        </w:rPr>
        <w:t>㊗</w:t>
      </w:r>
      <w:r>
        <w:rPr>
          <w:rFonts w:hint="eastAsia"/>
        </w:rPr>
        <w:t>您春風滿面</w:t>
      </w:r>
      <w:r>
        <w:rPr>
          <w:rFonts w:cs="微軟正黑體" w:hint="eastAsia"/>
        </w:rPr>
        <w:t>🐷</w:t>
      </w:r>
    </w:p>
    <w:p w:rsidR="00E813F9" w:rsidRDefault="00E813F9" w:rsidP="00BB56A0">
      <w:pPr>
        <w:pStyle w:val="a0"/>
      </w:pPr>
      <w:r>
        <w:rPr>
          <w:rFonts w:hint="eastAsia"/>
        </w:rPr>
        <w:t>初七</w:t>
      </w:r>
      <w:r>
        <w:rPr>
          <w:rFonts w:cs="微軟正黑體" w:hint="eastAsia"/>
        </w:rPr>
        <w:t>💖</w:t>
      </w:r>
      <w:r>
        <w:rPr>
          <w:rFonts w:ascii="MS Gothic" w:eastAsia="MS Gothic" w:hAnsi="MS Gothic" w:cs="MS Gothic" w:hint="eastAsia"/>
        </w:rPr>
        <w:t>㊗</w:t>
      </w:r>
      <w:r>
        <w:rPr>
          <w:rFonts w:cs="微軟正黑體" w:hint="eastAsia"/>
        </w:rPr>
        <w:t>🎂</w:t>
      </w:r>
      <w:r>
        <w:t>您人日快樂</w:t>
      </w:r>
      <w:r>
        <w:rPr>
          <w:rFonts w:cs="微軟正黑體" w:hint="eastAsia"/>
        </w:rPr>
        <w:t>🎂</w:t>
      </w:r>
    </w:p>
    <w:p w:rsidR="00E813F9" w:rsidRDefault="00E813F9" w:rsidP="00BB56A0">
      <w:pPr>
        <w:pStyle w:val="a0"/>
      </w:pPr>
      <w:r>
        <w:rPr>
          <w:rFonts w:hint="eastAsia"/>
        </w:rPr>
        <w:t>初八</w:t>
      </w:r>
      <w:r>
        <w:rPr>
          <w:rFonts w:cs="微軟正黑體" w:hint="eastAsia"/>
        </w:rPr>
        <w:t>💗</w:t>
      </w:r>
      <w:r>
        <w:rPr>
          <w:rFonts w:ascii="MS Gothic" w:eastAsia="MS Gothic" w:hAnsi="MS Gothic" w:cs="MS Gothic" w:hint="eastAsia"/>
        </w:rPr>
        <w:t>㊗</w:t>
      </w:r>
      <w:r>
        <w:rPr>
          <w:rFonts w:cs="微軟正黑體" w:hint="eastAsia"/>
        </w:rPr>
        <w:t>🌈</w:t>
      </w:r>
      <w:r>
        <w:t>您福祿壽存</w:t>
      </w:r>
      <w:r>
        <w:rPr>
          <w:rFonts w:cs="微軟正黑體" w:hint="eastAsia"/>
        </w:rPr>
        <w:t>⛲</w:t>
      </w:r>
    </w:p>
    <w:p w:rsidR="00E813F9" w:rsidRDefault="00E813F9" w:rsidP="00BB56A0">
      <w:pPr>
        <w:pStyle w:val="a0"/>
      </w:pPr>
      <w:r>
        <w:rPr>
          <w:rFonts w:hint="eastAsia"/>
        </w:rPr>
        <w:t>初九</w:t>
      </w:r>
      <w:r>
        <w:rPr>
          <w:rFonts w:cs="微軟正黑體" w:hint="eastAsia"/>
        </w:rPr>
        <w:t>💝</w:t>
      </w:r>
      <w:r>
        <w:rPr>
          <w:rFonts w:ascii="MS Gothic" w:eastAsia="MS Gothic" w:hAnsi="MS Gothic" w:cs="MS Gothic" w:hint="eastAsia"/>
        </w:rPr>
        <w:t>㊗</w:t>
      </w:r>
      <w:r>
        <w:rPr>
          <w:rFonts w:cs="微軟正黑體" w:hint="eastAsia"/>
        </w:rPr>
        <w:t>👴</w:t>
      </w:r>
      <w:r>
        <w:t>您如意吉祥</w:t>
      </w:r>
      <w:r>
        <w:rPr>
          <w:rFonts w:cs="微軟正黑體" w:hint="eastAsia"/>
        </w:rPr>
        <w:t>👼</w:t>
      </w:r>
    </w:p>
    <w:p w:rsidR="00E813F9" w:rsidRDefault="00E813F9" w:rsidP="00BB56A0">
      <w:pPr>
        <w:pStyle w:val="a0"/>
      </w:pPr>
      <w:r>
        <w:rPr>
          <w:rFonts w:hint="eastAsia"/>
        </w:rPr>
        <w:t>初十</w:t>
      </w:r>
      <w:r>
        <w:rPr>
          <w:rFonts w:cs="微軟正黑體" w:hint="eastAsia"/>
        </w:rPr>
        <w:t>💖</w:t>
      </w:r>
      <w:r>
        <w:rPr>
          <w:rFonts w:ascii="MS Gothic" w:eastAsia="MS Gothic" w:hAnsi="MS Gothic" w:cs="MS Gothic" w:hint="eastAsia"/>
        </w:rPr>
        <w:t>㊗</w:t>
      </w:r>
      <w:r>
        <w:rPr>
          <w:rFonts w:cs="微軟正黑體" w:hint="eastAsia"/>
        </w:rPr>
        <w:t>🚕</w:t>
      </w:r>
      <w:r>
        <w:t>您萬事亨通</w:t>
      </w:r>
      <w:r>
        <w:rPr>
          <w:rFonts w:cs="微軟正黑體" w:hint="eastAsia"/>
        </w:rPr>
        <w:t>🚀</w:t>
      </w:r>
    </w:p>
    <w:p w:rsidR="00E813F9" w:rsidRDefault="00E813F9" w:rsidP="00BB56A0">
      <w:pPr>
        <w:pStyle w:val="a0"/>
      </w:pPr>
      <w:r>
        <w:rPr>
          <w:rFonts w:hint="eastAsia"/>
        </w:rPr>
        <w:t>十一</w:t>
      </w:r>
      <w:r>
        <w:rPr>
          <w:rFonts w:cs="微軟正黑體" w:hint="eastAsia"/>
        </w:rPr>
        <w:t>💕</w:t>
      </w:r>
      <w:r>
        <w:rPr>
          <w:rFonts w:ascii="MS Gothic" w:eastAsia="MS Gothic" w:hAnsi="MS Gothic" w:cs="MS Gothic" w:hint="eastAsia"/>
        </w:rPr>
        <w:t>㊗</w:t>
      </w:r>
      <w:r>
        <w:rPr>
          <w:rFonts w:cs="微軟正黑體" w:hint="eastAsia"/>
        </w:rPr>
        <w:t>🚢</w:t>
      </w:r>
      <w:r>
        <w:t>您一帆風</w:t>
      </w:r>
      <w:r>
        <w:rPr>
          <w:rFonts w:hint="eastAsia"/>
        </w:rPr>
        <w:t>顺</w:t>
      </w:r>
      <w:r>
        <w:rPr>
          <w:rFonts w:cs="微軟正黑體" w:hint="eastAsia"/>
        </w:rPr>
        <w:t>⛵</w:t>
      </w:r>
    </w:p>
    <w:p w:rsidR="00E813F9" w:rsidRDefault="00E813F9" w:rsidP="00BB56A0">
      <w:pPr>
        <w:pStyle w:val="a0"/>
      </w:pPr>
      <w:r>
        <w:rPr>
          <w:rFonts w:hint="eastAsia"/>
        </w:rPr>
        <w:t>十二</w:t>
      </w:r>
      <w:r>
        <w:rPr>
          <w:rFonts w:cs="微軟正黑體" w:hint="eastAsia"/>
        </w:rPr>
        <w:t>💗</w:t>
      </w:r>
      <w:r>
        <w:rPr>
          <w:rFonts w:ascii="MS Gothic" w:eastAsia="MS Gothic" w:hAnsi="MS Gothic" w:cs="MS Gothic" w:hint="eastAsia"/>
        </w:rPr>
        <w:t>㊗</w:t>
      </w:r>
      <w:r>
        <w:rPr>
          <w:rFonts w:cs="微軟正黑體" w:hint="eastAsia"/>
        </w:rPr>
        <w:t>🌃</w:t>
      </w:r>
      <w:r>
        <w:t>您吉星高照</w:t>
      </w:r>
      <w:r>
        <w:rPr>
          <w:rFonts w:cs="微軟正黑體" w:hint="eastAsia"/>
        </w:rPr>
        <w:t>🎆</w:t>
      </w:r>
    </w:p>
    <w:p w:rsidR="00E813F9" w:rsidRDefault="00E813F9" w:rsidP="00BB56A0">
      <w:pPr>
        <w:pStyle w:val="a0"/>
      </w:pPr>
      <w:r>
        <w:rPr>
          <w:rFonts w:hint="eastAsia"/>
        </w:rPr>
        <w:t>十三</w:t>
      </w:r>
      <w:r>
        <w:rPr>
          <w:rFonts w:cs="微軟正黑體" w:hint="eastAsia"/>
        </w:rPr>
        <w:t>💝</w:t>
      </w:r>
      <w:r>
        <w:rPr>
          <w:rFonts w:ascii="MS Gothic" w:eastAsia="MS Gothic" w:hAnsi="MS Gothic" w:cs="MS Gothic" w:hint="eastAsia"/>
        </w:rPr>
        <w:t>㊗</w:t>
      </w:r>
      <w:r>
        <w:rPr>
          <w:rFonts w:cs="微軟正黑體" w:hint="eastAsia"/>
        </w:rPr>
        <w:t>🏩</w:t>
      </w:r>
      <w:r>
        <w:t>您合家和樂</w:t>
      </w:r>
      <w:r>
        <w:rPr>
          <w:rFonts w:cs="微軟正黑體" w:hint="eastAsia"/>
        </w:rPr>
        <w:t>💏</w:t>
      </w:r>
    </w:p>
    <w:p w:rsidR="00E813F9" w:rsidRDefault="00E813F9" w:rsidP="00BB56A0">
      <w:pPr>
        <w:pStyle w:val="a0"/>
      </w:pPr>
      <w:r>
        <w:rPr>
          <w:rFonts w:hint="eastAsia"/>
        </w:rPr>
        <w:t>十四</w:t>
      </w:r>
      <w:r>
        <w:rPr>
          <w:rFonts w:cs="微軟正黑體" w:hint="eastAsia"/>
        </w:rPr>
        <w:t>💖</w:t>
      </w:r>
      <w:r>
        <w:rPr>
          <w:rFonts w:ascii="MS Gothic" w:eastAsia="MS Gothic" w:hAnsi="MS Gothic" w:cs="MS Gothic" w:hint="eastAsia"/>
        </w:rPr>
        <w:t>㊗</w:t>
      </w:r>
      <w:r>
        <w:rPr>
          <w:rFonts w:cs="微軟正黑體" w:hint="eastAsia"/>
        </w:rPr>
        <w:t>💪</w:t>
      </w:r>
      <w:r>
        <w:t>您身心安康</w:t>
      </w:r>
      <w:r>
        <w:rPr>
          <w:rFonts w:cs="微軟正黑體" w:hint="eastAsia"/>
        </w:rPr>
        <w:t>💝</w:t>
      </w:r>
    </w:p>
    <w:p w:rsidR="00E813F9" w:rsidRDefault="00E813F9" w:rsidP="00BB56A0">
      <w:pPr>
        <w:pStyle w:val="a0"/>
      </w:pPr>
      <w:r>
        <w:rPr>
          <w:rFonts w:hint="eastAsia"/>
        </w:rPr>
        <w:t>元宵</w:t>
      </w:r>
      <w:r>
        <w:rPr>
          <w:rFonts w:cs="微軟正黑體" w:hint="eastAsia"/>
        </w:rPr>
        <w:t>💕</w:t>
      </w:r>
      <w:r>
        <w:rPr>
          <w:rFonts w:ascii="MS Gothic" w:eastAsia="MS Gothic" w:hAnsi="MS Gothic" w:cs="MS Gothic" w:hint="eastAsia"/>
        </w:rPr>
        <w:t>㊗</w:t>
      </w:r>
      <w:r>
        <w:rPr>
          <w:rFonts w:cs="微軟正黑體" w:hint="eastAsia"/>
        </w:rPr>
        <w:t>💏</w:t>
      </w:r>
      <w:r>
        <w:t>您愛情甜蜜</w:t>
      </w:r>
      <w:r>
        <w:rPr>
          <w:rFonts w:cs="微軟正黑體" w:hint="eastAsia"/>
        </w:rPr>
        <w:t>👫</w:t>
      </w:r>
      <w:r>
        <w:t xml:space="preserve">                                    </w:t>
      </w:r>
    </w:p>
    <w:p w:rsidR="009B7592" w:rsidRDefault="009B7592" w:rsidP="00BB56A0">
      <w:pPr>
        <w:pStyle w:val="a0"/>
      </w:pPr>
      <w:r w:rsidRPr="009B7592">
        <w:t>Data Source=.\SQLEXPRESS16;AttachDbFilename=C:\Users\Jack\Documents\dv.mdf;Integrated Security=</w:t>
      </w:r>
      <w:proofErr w:type="spellStart"/>
      <w:r w:rsidRPr="009B7592">
        <w:t>True;Connect</w:t>
      </w:r>
      <w:proofErr w:type="spellEnd"/>
      <w:r w:rsidRPr="009B7592">
        <w:t xml:space="preserve"> Timeout=30;Context Connection=True</w:t>
      </w:r>
    </w:p>
    <w:p w:rsidR="007C45AA" w:rsidRDefault="005B5797" w:rsidP="00BB56A0">
      <w:pPr>
        <w:pStyle w:val="a0"/>
      </w:pPr>
      <w:r>
        <w:rPr>
          <w:rFonts w:hint="eastAsia"/>
        </w:rPr>
        <w:t>我正在燉煮當歸雞，</w:t>
      </w:r>
    </w:p>
    <w:p w:rsidR="007C45AA" w:rsidRDefault="007C45AA" w:rsidP="00BB56A0">
      <w:pPr>
        <w:pStyle w:val="a0"/>
      </w:pPr>
    </w:p>
    <w:p w:rsidR="001B5A54" w:rsidRDefault="001B5A54" w:rsidP="00BB56A0">
      <w:pPr>
        <w:pStyle w:val="1"/>
      </w:pPr>
      <w:r w:rsidRPr="001B5A54">
        <w:rPr>
          <w:rFonts w:hint="eastAsia"/>
        </w:rPr>
        <w:lastRenderedPageBreak/>
        <w:t>親愛的小妹：</w:t>
      </w:r>
    </w:p>
    <w:p w:rsidR="00D831F2" w:rsidRPr="00D831F2" w:rsidRDefault="00D831F2" w:rsidP="00BB56A0">
      <w:r w:rsidRPr="00D831F2">
        <w:rPr>
          <w:rFonts w:hint="eastAsia"/>
        </w:rPr>
        <w:t>昨天和</w:t>
      </w:r>
      <w:proofErr w:type="gramStart"/>
      <w:r w:rsidRPr="00D831F2">
        <w:rPr>
          <w:rFonts w:hint="eastAsia"/>
        </w:rPr>
        <w:t>芝芝</w:t>
      </w:r>
      <w:proofErr w:type="gramEnd"/>
      <w:r w:rsidRPr="00D831F2">
        <w:rPr>
          <w:rFonts w:hint="eastAsia"/>
        </w:rPr>
        <w:t>（陳小姐）與2位想訂製面膜的人（一位劉先生及一位小姐），</w:t>
      </w:r>
    </w:p>
    <w:p w:rsidR="00D831F2" w:rsidRPr="00D831F2" w:rsidRDefault="00D831F2" w:rsidP="00BB56A0">
      <w:r w:rsidRPr="00D831F2">
        <w:rPr>
          <w:rFonts w:hint="eastAsia"/>
        </w:rPr>
        <w:t>在附近咖啡店見面，相談甚歡，足足談了3個小時，</w:t>
      </w:r>
    </w:p>
    <w:p w:rsidR="00D831F2" w:rsidRPr="00D831F2" w:rsidRDefault="00D831F2" w:rsidP="00BB56A0">
      <w:r w:rsidRPr="00D831F2">
        <w:rPr>
          <w:rFonts w:hint="eastAsia"/>
        </w:rPr>
        <w:t>應會</w:t>
      </w:r>
      <w:proofErr w:type="gramStart"/>
      <w:r w:rsidRPr="00D831F2">
        <w:rPr>
          <w:rFonts w:hint="eastAsia"/>
        </w:rPr>
        <w:t>先</w:t>
      </w:r>
      <w:r>
        <w:rPr>
          <w:rFonts w:hint="eastAsia"/>
        </w:rPr>
        <w:t>試</w:t>
      </w:r>
      <w:r w:rsidRPr="00D831F2">
        <w:rPr>
          <w:rFonts w:hint="eastAsia"/>
        </w:rPr>
        <w:t>訂1000片</w:t>
      </w:r>
      <w:proofErr w:type="gramEnd"/>
      <w:r w:rsidRPr="00D831F2">
        <w:rPr>
          <w:rFonts w:hint="eastAsia"/>
        </w:rPr>
        <w:t>面膜。</w:t>
      </w:r>
    </w:p>
    <w:p w:rsidR="00D831F2" w:rsidRPr="00D831F2" w:rsidRDefault="00D831F2" w:rsidP="00BB56A0"/>
    <w:p w:rsidR="00D831F2" w:rsidRPr="00D831F2" w:rsidRDefault="00D831F2" w:rsidP="00BB56A0">
      <w:r w:rsidRPr="00D831F2">
        <w:rPr>
          <w:rFonts w:hint="eastAsia"/>
        </w:rPr>
        <w:t>時間：3月8日星期五下午3點。</w:t>
      </w:r>
    </w:p>
    <w:p w:rsidR="00D831F2" w:rsidRPr="00D831F2" w:rsidRDefault="00D831F2" w:rsidP="00BB56A0">
      <w:r w:rsidRPr="00D831F2">
        <w:rPr>
          <w:rFonts w:hint="eastAsia"/>
        </w:rPr>
        <w:t>地點：新北市中和區景平路717號的Coffee Shop見面（307公車華中橋站下車附近）。</w:t>
      </w:r>
    </w:p>
    <w:p w:rsidR="00D831F2" w:rsidRPr="00D831F2" w:rsidRDefault="00D831F2" w:rsidP="00BB56A0"/>
    <w:p w:rsidR="0044219D" w:rsidRPr="0044219D" w:rsidRDefault="0044219D" w:rsidP="00BB56A0">
      <w:r>
        <w:rPr>
          <w:rFonts w:hint="eastAsia"/>
        </w:rPr>
        <w:t>你是在賣這些產品？</w:t>
      </w:r>
    </w:p>
    <w:p w:rsidR="008E352A" w:rsidRDefault="008E352A" w:rsidP="00BB56A0">
      <w:r>
        <w:rPr>
          <w:rFonts w:hint="eastAsia"/>
        </w:rPr>
        <w:t>分享：</w:t>
      </w:r>
    </w:p>
    <w:p w:rsidR="008E352A" w:rsidRDefault="00517179" w:rsidP="00BB56A0">
      <w:r>
        <w:rPr>
          <w:rFonts w:hint="eastAsia"/>
        </w:rPr>
        <w:t>大陸的一位作家。</w:t>
      </w:r>
    </w:p>
    <w:p w:rsidR="009E28F4" w:rsidRDefault="009E28F4" w:rsidP="00BB56A0">
      <w:proofErr w:type="gramStart"/>
      <w:r>
        <w:rPr>
          <w:rFonts w:hint="eastAsia"/>
        </w:rPr>
        <w:t>活出人生</w:t>
      </w:r>
      <w:proofErr w:type="gramEnd"/>
      <w:r>
        <w:rPr>
          <w:rFonts w:hint="eastAsia"/>
        </w:rPr>
        <w:t>的意義</w:t>
      </w:r>
    </w:p>
    <w:p w:rsidR="008E352A" w:rsidRPr="0074773C" w:rsidRDefault="008E352A" w:rsidP="00BB56A0">
      <w:pPr>
        <w:pStyle w:val="a0"/>
      </w:pPr>
      <w:r w:rsidRPr="0074773C">
        <w:rPr>
          <w:rFonts w:hint="eastAsia"/>
        </w:rPr>
        <w:t>林花謝了春紅，太匆匆，</w:t>
      </w:r>
    </w:p>
    <w:p w:rsidR="008E352A" w:rsidRPr="0074773C" w:rsidRDefault="008E352A" w:rsidP="00BB56A0">
      <w:pPr>
        <w:pStyle w:val="a0"/>
      </w:pPr>
      <w:r w:rsidRPr="0074773C">
        <w:rPr>
          <w:rFonts w:hint="eastAsia"/>
        </w:rPr>
        <w:t>無奈</w:t>
      </w:r>
      <w:proofErr w:type="gramStart"/>
      <w:r w:rsidRPr="0074773C">
        <w:rPr>
          <w:rFonts w:hint="eastAsia"/>
        </w:rPr>
        <w:t>朝來寒雨晚</w:t>
      </w:r>
      <w:proofErr w:type="gramEnd"/>
      <w:r w:rsidRPr="0074773C">
        <w:rPr>
          <w:rFonts w:hint="eastAsia"/>
        </w:rPr>
        <w:t>來風。</w:t>
      </w:r>
    </w:p>
    <w:p w:rsidR="008E352A" w:rsidRDefault="00594162" w:rsidP="00BB56A0">
      <w:pPr>
        <w:pStyle w:val="a0"/>
      </w:pPr>
      <w:r>
        <w:rPr>
          <w:rFonts w:hint="eastAsia"/>
        </w:rPr>
        <w:t>還早，沒問題！</w:t>
      </w:r>
    </w:p>
    <w:p w:rsidR="00C2506C" w:rsidRPr="0074773C" w:rsidRDefault="00C2506C" w:rsidP="00BB56A0">
      <w:pPr>
        <w:pStyle w:val="a0"/>
      </w:pPr>
      <w:r>
        <w:rPr>
          <w:rFonts w:hint="eastAsia"/>
        </w:rPr>
        <w:t>不客氣，一定會給你很大的啟發，加油！</w:t>
      </w:r>
    </w:p>
    <w:p w:rsidR="008E352A" w:rsidRDefault="008E352A" w:rsidP="00BB56A0">
      <w:pPr>
        <w:pStyle w:val="a0"/>
        <w:rPr>
          <w:rFonts w:eastAsiaTheme="minorEastAsia"/>
        </w:rPr>
      </w:pPr>
      <w:r w:rsidRPr="0074773C">
        <w:rPr>
          <w:rFonts w:hint="eastAsia"/>
        </w:rPr>
        <w:t>胭脂淚，</w:t>
      </w:r>
      <w:proofErr w:type="gramStart"/>
      <w:r w:rsidRPr="0074773C">
        <w:rPr>
          <w:rFonts w:hint="eastAsia"/>
        </w:rPr>
        <w:t>相留醉</w:t>
      </w:r>
      <w:proofErr w:type="gramEnd"/>
      <w:r w:rsidRPr="0074773C">
        <w:rPr>
          <w:rFonts w:hint="eastAsia"/>
        </w:rPr>
        <w:t>，幾時重，</w:t>
      </w:r>
    </w:p>
    <w:p w:rsidR="008E352A" w:rsidRDefault="008E352A" w:rsidP="00BB56A0">
      <w:r w:rsidRPr="0074773C">
        <w:rPr>
          <w:rFonts w:hint="eastAsia"/>
        </w:rPr>
        <w:t>自是人生長恨</w:t>
      </w:r>
      <w:proofErr w:type="gramStart"/>
      <w:r w:rsidRPr="0074773C">
        <w:rPr>
          <w:rFonts w:hint="eastAsia"/>
        </w:rPr>
        <w:t>水長東</w:t>
      </w:r>
      <w:proofErr w:type="gramEnd"/>
      <w:r w:rsidRPr="0074773C">
        <w:rPr>
          <w:rFonts w:hint="eastAsia"/>
        </w:rPr>
        <w:t>。</w:t>
      </w:r>
    </w:p>
    <w:p w:rsidR="0033415D" w:rsidRDefault="0033415D" w:rsidP="00BB56A0">
      <w:r>
        <w:rPr>
          <w:rFonts w:hint="eastAsia"/>
        </w:rPr>
        <w:t>沒問題，你決定即可。</w:t>
      </w:r>
    </w:p>
    <w:p w:rsidR="0033415D" w:rsidRDefault="0033415D" w:rsidP="00BB56A0">
      <w:r>
        <w:rPr>
          <w:rFonts w:hint="eastAsia"/>
        </w:rPr>
        <w:t xml:space="preserve">我看等你回來， </w:t>
      </w:r>
    </w:p>
    <w:p w:rsidR="0033415D" w:rsidRDefault="0033415D" w:rsidP="00BB56A0">
      <w:r>
        <w:rPr>
          <w:rFonts w:hint="eastAsia"/>
        </w:rPr>
        <w:t>HI！文豪！你好，你隨時皆可打電話給我，</w:t>
      </w:r>
    </w:p>
    <w:p w:rsidR="0033415D" w:rsidRDefault="0033415D" w:rsidP="00BB56A0">
      <w:r>
        <w:rPr>
          <w:rFonts w:hint="eastAsia"/>
        </w:rPr>
        <w:t>能和年輕人</w:t>
      </w:r>
      <w:r w:rsidR="00E5689B">
        <w:rPr>
          <w:rFonts w:hint="eastAsia"/>
        </w:rPr>
        <w:t>聊聊可學到新觀念，很好</w:t>
      </w:r>
      <w:r>
        <w:rPr>
          <w:rFonts w:hint="eastAsia"/>
        </w:rPr>
        <w:t>？</w:t>
      </w:r>
    </w:p>
    <w:p w:rsidR="00E5689B" w:rsidRDefault="00E5689B" w:rsidP="00BB56A0">
      <w:r>
        <w:rPr>
          <w:rFonts w:hint="eastAsia"/>
        </w:rPr>
        <w:t>我看你就晚上有空時打給我。</w:t>
      </w:r>
    </w:p>
    <w:p w:rsidR="00E5689B" w:rsidRDefault="00E5689B" w:rsidP="00BB56A0">
      <w:r>
        <w:rPr>
          <w:rFonts w:hint="eastAsia"/>
        </w:rPr>
        <w:t>我隨時都方便。</w:t>
      </w:r>
    </w:p>
    <w:p w:rsidR="00E5689B" w:rsidRDefault="00527902" w:rsidP="00BB56A0">
      <w:r>
        <w:rPr>
          <w:rFonts w:hint="eastAsia"/>
        </w:rPr>
        <w:t>我現在要出去吃飯，約1個小時回來。</w:t>
      </w:r>
    </w:p>
    <w:p w:rsidR="00527902" w:rsidRDefault="00527902" w:rsidP="00BB56A0">
      <w:r>
        <w:rPr>
          <w:rFonts w:hint="eastAsia"/>
        </w:rPr>
        <w:t>晚上等你電話。</w:t>
      </w:r>
    </w:p>
    <w:p w:rsidR="00F428A8" w:rsidRDefault="00F428A8" w:rsidP="00BB56A0">
      <w:r>
        <w:rPr>
          <w:rFonts w:hint="eastAsia"/>
        </w:rPr>
        <w:t>欠你太多太多了，真不知怎麼還，很苦惱。</w:t>
      </w:r>
    </w:p>
    <w:p w:rsidR="00CC2394" w:rsidRDefault="00CC2394" w:rsidP="00BB56A0">
      <w:r>
        <w:rPr>
          <w:rFonts w:hint="eastAsia"/>
        </w:rPr>
        <w:t>謝謝你百忙中抽空來看我，又帶給我那麼多好吃的東西，辛苦你了！</w:t>
      </w:r>
    </w:p>
    <w:p w:rsidR="00CC532E" w:rsidRDefault="00CC532E" w:rsidP="00BB56A0">
      <w:r>
        <w:rPr>
          <w:rFonts w:hint="eastAsia"/>
        </w:rPr>
        <w:t>你今天會過來嗎？</w:t>
      </w:r>
    </w:p>
    <w:p w:rsidR="00DC28E4" w:rsidRDefault="00DC28E4" w:rsidP="00BB56A0">
      <w:r>
        <w:rPr>
          <w:rFonts w:hint="eastAsia"/>
        </w:rPr>
        <w:t>有關聚餐一事，因大陸及美國的兩位同學有事無法返台，</w:t>
      </w:r>
    </w:p>
    <w:p w:rsidR="00DC28E4" w:rsidRDefault="00DC28E4" w:rsidP="00BB56A0">
      <w:r>
        <w:rPr>
          <w:rFonts w:hint="eastAsia"/>
        </w:rPr>
        <w:t>所以延後至3月底再舉辦</w:t>
      </w:r>
      <w:r w:rsidR="0065535C" w:rsidRPr="0065535C">
        <w:rPr>
          <w:rFonts w:hint="eastAsia"/>
        </w:rPr>
        <w:t>聚餐</w:t>
      </w:r>
      <w:r>
        <w:rPr>
          <w:rFonts w:hint="eastAsia"/>
        </w:rPr>
        <w:t>，</w:t>
      </w:r>
      <w:r w:rsidR="0065535C">
        <w:rPr>
          <w:rFonts w:hint="eastAsia"/>
        </w:rPr>
        <w:t>真遺憾！</w:t>
      </w:r>
    </w:p>
    <w:p w:rsidR="00DC28E4" w:rsidRDefault="008F05A2" w:rsidP="00BB56A0">
      <w:r>
        <w:rPr>
          <w:rFonts w:hint="eastAsia"/>
        </w:rPr>
        <w:t>科學</w:t>
      </w:r>
    </w:p>
    <w:p w:rsidR="00822982" w:rsidRPr="00822982" w:rsidRDefault="00822982" w:rsidP="00BB56A0">
      <w:r>
        <w:rPr>
          <w:rFonts w:hint="eastAsia"/>
        </w:rPr>
        <w:t>沒接到你的來電，</w:t>
      </w:r>
    </w:p>
    <w:p w:rsidR="00420B03" w:rsidRDefault="00457287" w:rsidP="00BB56A0">
      <w:r>
        <w:rPr>
          <w:rFonts w:hint="eastAsia"/>
        </w:rPr>
        <w:t>家：2247-8263</w:t>
      </w:r>
    </w:p>
    <w:p w:rsidR="00457287" w:rsidRPr="00420B03" w:rsidRDefault="00457287" w:rsidP="00BB56A0">
      <w:r>
        <w:rPr>
          <w:rFonts w:hint="eastAsia"/>
        </w:rPr>
        <w:t>大哥大：0903-468-991</w:t>
      </w:r>
    </w:p>
    <w:p w:rsidR="001B5A54" w:rsidRDefault="00FD1B26" w:rsidP="00BB56A0">
      <w:r>
        <w:rPr>
          <w:rFonts w:hint="eastAsia"/>
        </w:rPr>
        <w:t>一個紅包，是一種感動；</w:t>
      </w:r>
    </w:p>
    <w:p w:rsidR="00FD1B26" w:rsidRDefault="00FD1B26" w:rsidP="00BB56A0">
      <w:r>
        <w:rPr>
          <w:rFonts w:hint="eastAsia"/>
        </w:rPr>
        <w:t>是你的關懷，讓我熱淚盈眶；</w:t>
      </w:r>
    </w:p>
    <w:p w:rsidR="00FD1B26" w:rsidRDefault="00903600" w:rsidP="00BB56A0">
      <w:r>
        <w:rPr>
          <w:rFonts w:hint="eastAsia"/>
        </w:rPr>
        <w:t>這真摯的情份，我將銘刻內心深處；</w:t>
      </w:r>
    </w:p>
    <w:p w:rsidR="00903600" w:rsidRDefault="00903600" w:rsidP="00BB56A0">
      <w:r>
        <w:rPr>
          <w:rFonts w:hint="eastAsia"/>
        </w:rPr>
        <w:t>感恩上蒼眷顧，</w:t>
      </w:r>
      <w:r w:rsidR="00274752">
        <w:rPr>
          <w:rFonts w:hint="eastAsia"/>
        </w:rPr>
        <w:t>賜予</w:t>
      </w:r>
      <w:r>
        <w:rPr>
          <w:rFonts w:hint="eastAsia"/>
        </w:rPr>
        <w:t>我如此善良洋溢</w:t>
      </w:r>
      <w:r w:rsidR="00274752">
        <w:rPr>
          <w:rFonts w:hint="eastAsia"/>
        </w:rPr>
        <w:t>、愛心四射</w:t>
      </w:r>
      <w:r>
        <w:rPr>
          <w:rFonts w:hint="eastAsia"/>
        </w:rPr>
        <w:t>的小妹！</w:t>
      </w:r>
    </w:p>
    <w:p w:rsidR="00457287" w:rsidRDefault="00457287" w:rsidP="00BB56A0">
      <w:r>
        <w:rPr>
          <w:rFonts w:hint="eastAsia"/>
        </w:rPr>
        <w:t>你不用客氣，我說的都是實話，</w:t>
      </w:r>
    </w:p>
    <w:p w:rsidR="00457287" w:rsidRDefault="00457287" w:rsidP="00BB56A0">
      <w:r>
        <w:rPr>
          <w:rFonts w:hint="eastAsia"/>
        </w:rPr>
        <w:lastRenderedPageBreak/>
        <w:t>我會永遠把你當成自己家人看待。</w:t>
      </w:r>
    </w:p>
    <w:p w:rsidR="00903600" w:rsidRDefault="00903600" w:rsidP="00BB56A0"/>
    <w:p w:rsidR="00903600" w:rsidRDefault="00903600" w:rsidP="00BB56A0">
      <w:pPr>
        <w:pStyle w:val="1"/>
      </w:pPr>
      <w:r>
        <w:rPr>
          <w:rFonts w:hint="eastAsia"/>
        </w:rPr>
        <w:lastRenderedPageBreak/>
        <w:t>素妍：</w:t>
      </w:r>
    </w:p>
    <w:p w:rsidR="008E134B" w:rsidRDefault="008E134B" w:rsidP="00BB56A0">
      <w:r>
        <w:t>2019年3月8日星期五</w:t>
      </w:r>
    </w:p>
    <w:p w:rsidR="005D45F4" w:rsidRDefault="005D45F4" w:rsidP="00BB56A0">
      <w:r>
        <w:rPr>
          <w:rFonts w:hint="eastAsia"/>
        </w:rPr>
        <w:t>哲理分享:</w:t>
      </w:r>
    </w:p>
    <w:p w:rsidR="005D45F4" w:rsidRDefault="005D45F4" w:rsidP="00BB56A0"/>
    <w:p w:rsidR="005D45F4" w:rsidRPr="00193CF3" w:rsidRDefault="005D45F4" w:rsidP="00BB56A0">
      <w:r w:rsidRPr="00193CF3">
        <w:rPr>
          <w:rFonts w:hint="eastAsia"/>
        </w:rPr>
        <w:t>人生福禍無常，誰也不知可以活多久。</w:t>
      </w:r>
    </w:p>
    <w:p w:rsidR="005D45F4" w:rsidRPr="00193CF3" w:rsidRDefault="005D45F4" w:rsidP="00BB56A0"/>
    <w:p w:rsidR="005D45F4" w:rsidRPr="00193CF3" w:rsidRDefault="005D45F4" w:rsidP="00BB56A0">
      <w:r w:rsidRPr="00193CF3">
        <w:rPr>
          <w:rFonts w:hint="eastAsia"/>
        </w:rPr>
        <w:t>在你一生中，沒有人有義務要對你好。</w:t>
      </w:r>
    </w:p>
    <w:p w:rsidR="005D45F4" w:rsidRPr="00193CF3" w:rsidRDefault="005D45F4" w:rsidP="00BB56A0">
      <w:r w:rsidRPr="00193CF3">
        <w:rPr>
          <w:rFonts w:hint="eastAsia"/>
        </w:rPr>
        <w:t>對你不好的人，你不要太介意</w:t>
      </w:r>
    </w:p>
    <w:p w:rsidR="005D45F4" w:rsidRPr="00193CF3" w:rsidRDefault="005D45F4" w:rsidP="00BB56A0">
      <w:r w:rsidRPr="00193CF3">
        <w:rPr>
          <w:rFonts w:hint="eastAsia"/>
        </w:rPr>
        <w:t>對你好的人，你一定要珍惜、感恩。</w:t>
      </w:r>
    </w:p>
    <w:p w:rsidR="005D45F4" w:rsidRPr="00193CF3" w:rsidRDefault="005D45F4" w:rsidP="00BB56A0"/>
    <w:p w:rsidR="005D45F4" w:rsidRPr="00193CF3" w:rsidRDefault="005D45F4" w:rsidP="00BB56A0">
      <w:r w:rsidRPr="00193CF3">
        <w:rPr>
          <w:rFonts w:hint="eastAsia"/>
        </w:rPr>
        <w:t>沒有人是不可代替的，沒有東西是必須擁有的。</w:t>
      </w:r>
    </w:p>
    <w:p w:rsidR="005D45F4" w:rsidRPr="00193CF3" w:rsidRDefault="005D45F4" w:rsidP="00BB56A0">
      <w:r w:rsidRPr="00193CF3">
        <w:rPr>
          <w:rFonts w:hint="eastAsia"/>
        </w:rPr>
        <w:t>看透了這一點，將來就算你失去了世間最愛的一切時，</w:t>
      </w:r>
    </w:p>
    <w:p w:rsidR="005D45F4" w:rsidRPr="00193CF3" w:rsidRDefault="005D45F4" w:rsidP="00BB56A0">
      <w:r w:rsidRPr="00193CF3">
        <w:rPr>
          <w:rFonts w:hint="eastAsia"/>
        </w:rPr>
        <w:t>也應該明白，這並不是什麼大不了的事。</w:t>
      </w:r>
    </w:p>
    <w:p w:rsidR="005D45F4" w:rsidRDefault="005D45F4" w:rsidP="00BB56A0"/>
    <w:p w:rsidR="00E53F09" w:rsidRDefault="00E53F09" w:rsidP="00BB56A0">
      <w:r>
        <w:rPr>
          <w:rFonts w:hint="eastAsia"/>
        </w:rPr>
        <w:t>三個觀念</w:t>
      </w:r>
    </w:p>
    <w:p w:rsidR="00E53F09" w:rsidRDefault="00E53F09" w:rsidP="00BB56A0"/>
    <w:p w:rsidR="00E53F09" w:rsidRDefault="00E53F09" w:rsidP="00BB56A0">
      <w:r>
        <w:rPr>
          <w:rFonts w:hint="eastAsia"/>
        </w:rPr>
        <w:t>生命是平衡的但不是對稱的。</w:t>
      </w:r>
    </w:p>
    <w:p w:rsidR="00E53F09" w:rsidRDefault="00E53F09" w:rsidP="00BB56A0">
      <w:r>
        <w:rPr>
          <w:rFonts w:hint="eastAsia"/>
        </w:rPr>
        <w:t>人生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是非</w:t>
      </w:r>
      <w:proofErr w:type="gramStart"/>
      <w:r>
        <w:rPr>
          <w:rFonts w:hint="eastAsia"/>
        </w:rPr>
        <w:t>黑即白</w:t>
      </w:r>
      <w:proofErr w:type="gramEnd"/>
      <w:r>
        <w:rPr>
          <w:rFonts w:hint="eastAsia"/>
        </w:rPr>
        <w:t>。</w:t>
      </w:r>
    </w:p>
    <w:p w:rsidR="00E53F09" w:rsidRDefault="00E53F09" w:rsidP="00BB56A0">
      <w:r>
        <w:rPr>
          <w:rFonts w:hint="eastAsia"/>
        </w:rPr>
        <w:t>展現生命之美需要挫折與苦難的支撐。</w:t>
      </w:r>
    </w:p>
    <w:p w:rsidR="00E53F09" w:rsidRPr="005D45F4" w:rsidRDefault="00E53F09" w:rsidP="00BB56A0"/>
    <w:p w:rsidR="00244801" w:rsidRDefault="00244801" w:rsidP="00BB56A0">
      <w:r>
        <w:rPr>
          <w:rFonts w:hint="eastAsia"/>
        </w:rPr>
        <w:t>早上10:30左右越南妹特地送越南乾麵、蛋糕、咖啡，我們一起吃完後她就回去了。</w:t>
      </w:r>
    </w:p>
    <w:p w:rsidR="00244801" w:rsidRDefault="00CC2394" w:rsidP="00BB56A0">
      <w:r>
        <w:rPr>
          <w:rFonts w:hint="eastAsia"/>
        </w:rPr>
        <w:t>她</w:t>
      </w:r>
      <w:r w:rsidR="00244801">
        <w:rPr>
          <w:rFonts w:hint="eastAsia"/>
        </w:rPr>
        <w:t>還說今天有事所以不下廚，直接用買的比較方便。還跟我說不好意思。太客氣了。</w:t>
      </w:r>
    </w:p>
    <w:p w:rsidR="00CC2394" w:rsidRDefault="00CC2394" w:rsidP="00BB56A0"/>
    <w:p w:rsidR="00903600" w:rsidRDefault="008C5487" w:rsidP="00BB56A0">
      <w:r>
        <w:rPr>
          <w:rFonts w:hint="eastAsia"/>
        </w:rPr>
        <w:t>科學</w:t>
      </w:r>
    </w:p>
    <w:p w:rsidR="00E301F1" w:rsidRDefault="00E301F1" w:rsidP="00BB56A0">
      <w:r>
        <w:rPr>
          <w:rFonts w:hint="eastAsia"/>
        </w:rPr>
        <w:t>那就兩人+1聚會，也蠻好的。</w:t>
      </w:r>
    </w:p>
    <w:p w:rsidR="00903600" w:rsidRPr="00903600" w:rsidRDefault="00903600" w:rsidP="00BB56A0">
      <w:pPr>
        <w:pStyle w:val="1"/>
      </w:pPr>
      <w:r>
        <w:rPr>
          <w:rFonts w:hint="eastAsia"/>
        </w:rPr>
        <w:lastRenderedPageBreak/>
        <w:t>錦鐘：</w:t>
      </w:r>
    </w:p>
    <w:p w:rsidR="001B5A54" w:rsidRDefault="00532F4F" w:rsidP="00BB56A0">
      <w:pPr>
        <w:pStyle w:val="1"/>
      </w:pPr>
      <w:r>
        <w:rPr>
          <w:rFonts w:hint="eastAsia"/>
        </w:rPr>
        <w:lastRenderedPageBreak/>
        <w:t>游小姐：</w:t>
      </w:r>
    </w:p>
    <w:p w:rsidR="00532F4F" w:rsidRDefault="00076CC0" w:rsidP="00BB56A0">
      <w:r>
        <w:rPr>
          <w:rFonts w:hint="eastAsia"/>
        </w:rPr>
        <w:t>你好，不知那些面膜你們使用後有何感受，品質是否達到你們的要求？</w:t>
      </w:r>
    </w:p>
    <w:p w:rsidR="00076CC0" w:rsidRDefault="00076CC0" w:rsidP="00BB56A0">
      <w:r>
        <w:rPr>
          <w:rFonts w:hint="eastAsia"/>
        </w:rPr>
        <w:t>煩請不吝告知，以便要求工廠改進。謝謝！</w:t>
      </w:r>
    </w:p>
    <w:p w:rsidR="00076CC0" w:rsidRPr="00076CC0" w:rsidRDefault="00076CC0" w:rsidP="00BB56A0">
      <w:r>
        <w:rPr>
          <w:rFonts w:hint="eastAsia"/>
        </w:rPr>
        <w:t>廠方非常用心，</w:t>
      </w:r>
      <w:r w:rsidR="00DC28E4">
        <w:rPr>
          <w:rFonts w:hint="eastAsia"/>
        </w:rPr>
        <w:t>期</w:t>
      </w:r>
      <w:r>
        <w:rPr>
          <w:rFonts w:hint="eastAsia"/>
        </w:rPr>
        <w:t>望能得到</w:t>
      </w:r>
      <w:r w:rsidR="00DC28E4">
        <w:rPr>
          <w:rFonts w:hint="eastAsia"/>
        </w:rPr>
        <w:t>終</w:t>
      </w:r>
      <w:r>
        <w:rPr>
          <w:rFonts w:hint="eastAsia"/>
        </w:rPr>
        <w:t>端使用</w:t>
      </w:r>
      <w:r w:rsidR="00DC28E4">
        <w:rPr>
          <w:rFonts w:hint="eastAsia"/>
        </w:rPr>
        <w:t>者的真實感受，</w:t>
      </w:r>
      <w:r w:rsidR="00DC28E4" w:rsidRPr="00DC28E4">
        <w:rPr>
          <w:rFonts w:hint="eastAsia"/>
        </w:rPr>
        <w:t>謝謝！</w:t>
      </w:r>
    </w:p>
    <w:p w:rsidR="007C45AA" w:rsidRDefault="007C45AA" w:rsidP="00BB56A0">
      <w:pPr>
        <w:pStyle w:val="1"/>
      </w:pPr>
      <w:r>
        <w:rPr>
          <w:rFonts w:hint="eastAsia"/>
        </w:rPr>
        <w:lastRenderedPageBreak/>
        <w:t>親愛的女兒：</w:t>
      </w:r>
    </w:p>
    <w:p w:rsidR="0003683B" w:rsidRDefault="0003683B" w:rsidP="00BB56A0">
      <w:pPr>
        <w:rPr>
          <w:rFonts w:hint="eastAsia"/>
        </w:rPr>
      </w:pPr>
      <w:r>
        <w:rPr>
          <w:rFonts w:hint="eastAsia"/>
        </w:rPr>
        <w:t>輕輕鬆鬆的辦事，祝你一切順利，心想事成！</w:t>
      </w:r>
    </w:p>
    <w:p w:rsidR="0003683B" w:rsidRDefault="0003683B" w:rsidP="00BB56A0">
      <w:pPr>
        <w:rPr>
          <w:rFonts w:hint="eastAsia"/>
        </w:rPr>
      </w:pPr>
    </w:p>
    <w:p w:rsidR="00226A2C" w:rsidRPr="00226A2C" w:rsidRDefault="00226A2C" w:rsidP="00BB56A0">
      <w:r>
        <w:rPr>
          <w:rFonts w:hint="eastAsia"/>
        </w:rPr>
        <w:t>我對不起你！</w:t>
      </w:r>
      <w:r w:rsidR="00861510">
        <w:rPr>
          <w:rFonts w:hint="eastAsia"/>
        </w:rPr>
        <w:t>你若不想理我，</w:t>
      </w:r>
    </w:p>
    <w:p w:rsidR="00CA4C3B" w:rsidRPr="00CA4C3B" w:rsidRDefault="00CA4C3B" w:rsidP="00BB56A0">
      <w:r w:rsidRPr="00CA4C3B">
        <w:rPr>
          <w:rFonts w:hint="eastAsia"/>
        </w:rPr>
        <w:t>今天下午5：30</w:t>
      </w:r>
      <w:r>
        <w:rPr>
          <w:rFonts w:hint="eastAsia"/>
        </w:rPr>
        <w:t>前</w:t>
      </w:r>
      <w:r w:rsidRPr="00CA4C3B">
        <w:rPr>
          <w:rFonts w:hint="eastAsia"/>
        </w:rPr>
        <w:t>到我家集合</w:t>
      </w:r>
      <w:r>
        <w:rPr>
          <w:rFonts w:hint="eastAsia"/>
        </w:rPr>
        <w:t>，</w:t>
      </w:r>
      <w:r w:rsidRPr="00CA4C3B">
        <w:rPr>
          <w:rFonts w:hint="eastAsia"/>
        </w:rPr>
        <w:t>有沒有</w:t>
      </w:r>
      <w:r>
        <w:rPr>
          <w:rFonts w:hint="eastAsia"/>
        </w:rPr>
        <w:t>問題</w:t>
      </w:r>
      <w:r w:rsidRPr="00CA4C3B">
        <w:rPr>
          <w:rFonts w:hint="eastAsia"/>
        </w:rPr>
        <w:t>？。</w:t>
      </w:r>
    </w:p>
    <w:p w:rsidR="00CA4C3B" w:rsidRPr="00CA4C3B" w:rsidRDefault="0090041D" w:rsidP="00BB56A0">
      <w:r>
        <w:rPr>
          <w:rFonts w:hint="eastAsia"/>
        </w:rPr>
        <w:t>吃過了，謝謝！</w:t>
      </w:r>
    </w:p>
    <w:p w:rsidR="00392072" w:rsidRDefault="00392072" w:rsidP="00BB56A0">
      <w:r>
        <w:rPr>
          <w:rFonts w:hint="eastAsia"/>
        </w:rPr>
        <w:t>請於2/28下午5：30前先</w:t>
      </w:r>
      <w:r w:rsidR="00987D9C">
        <w:rPr>
          <w:rFonts w:hint="eastAsia"/>
        </w:rPr>
        <w:t>到</w:t>
      </w:r>
      <w:r>
        <w:rPr>
          <w:rFonts w:hint="eastAsia"/>
        </w:rPr>
        <w:t>我家集合。</w:t>
      </w:r>
    </w:p>
    <w:p w:rsidR="00392072" w:rsidRPr="00987D9C" w:rsidRDefault="00987D9C" w:rsidP="00BB56A0">
      <w:r>
        <w:rPr>
          <w:rFonts w:hint="eastAsia"/>
        </w:rPr>
        <w:t>今天有打算來探望老爹嗎？</w:t>
      </w:r>
    </w:p>
    <w:p w:rsidR="00392072" w:rsidRDefault="004D4BE6" w:rsidP="00BB56A0">
      <w:r>
        <w:rPr>
          <w:rFonts w:hint="eastAsia"/>
        </w:rPr>
        <w:t>明天下午要去醫院不再家，那就2/28再見面</w:t>
      </w:r>
    </w:p>
    <w:p w:rsidR="004D4BE6" w:rsidRDefault="00CC1256" w:rsidP="00BB56A0">
      <w:r>
        <w:rPr>
          <w:rFonts w:hint="eastAsia"/>
        </w:rPr>
        <w:t>不知道。</w:t>
      </w:r>
      <w:r w:rsidRPr="00CC1256">
        <w:rPr>
          <w:rFonts w:hint="eastAsia"/>
        </w:rPr>
        <w:t>對不起</w:t>
      </w:r>
      <w:r>
        <w:rPr>
          <w:rFonts w:hint="eastAsia"/>
        </w:rPr>
        <w:t>，已經被我吃掉了。</w:t>
      </w:r>
    </w:p>
    <w:p w:rsidR="00CC1256" w:rsidRDefault="00CC1256" w:rsidP="00BB56A0">
      <w:r>
        <w:rPr>
          <w:rFonts w:hint="eastAsia"/>
        </w:rPr>
        <w:t>前幾天我前女友Lucy來找我，我就試了一下。</w:t>
      </w:r>
    </w:p>
    <w:p w:rsidR="00CC1256" w:rsidRDefault="00CC1256" w:rsidP="00BB56A0">
      <w:r>
        <w:rPr>
          <w:rFonts w:hint="eastAsia"/>
        </w:rPr>
        <w:t>沒有明顯的效果。</w:t>
      </w:r>
    </w:p>
    <w:p w:rsidR="00FA5617" w:rsidRDefault="00FA5617" w:rsidP="00BB56A0">
      <w:r>
        <w:rPr>
          <w:rFonts w:hint="eastAsia"/>
        </w:rPr>
        <w:t>多少有些效果，我若沒吃的話可能無法打仗。</w:t>
      </w:r>
    </w:p>
    <w:p w:rsidR="00FA5617" w:rsidRDefault="00FA5617" w:rsidP="00BB56A0">
      <w:r>
        <w:rPr>
          <w:rFonts w:hint="eastAsia"/>
        </w:rPr>
        <w:t>你自己用用看體驗一下，用</w:t>
      </w:r>
      <w:proofErr w:type="gramStart"/>
      <w:r>
        <w:rPr>
          <w:rFonts w:hint="eastAsia"/>
        </w:rPr>
        <w:t>說的說不</w:t>
      </w:r>
      <w:proofErr w:type="gramEnd"/>
      <w:r>
        <w:rPr>
          <w:rFonts w:hint="eastAsia"/>
        </w:rPr>
        <w:t>明白。</w:t>
      </w:r>
    </w:p>
    <w:p w:rsidR="00152C2E" w:rsidRDefault="00152C2E" w:rsidP="00BB56A0">
      <w:r>
        <w:rPr>
          <w:rFonts w:hint="eastAsia"/>
        </w:rPr>
        <w:t>互相需要，沒啥了不起。</w:t>
      </w:r>
    </w:p>
    <w:p w:rsidR="00D84B99" w:rsidRPr="00392072" w:rsidRDefault="00D84B99" w:rsidP="00BB56A0">
      <w:r>
        <w:rPr>
          <w:rFonts w:hint="eastAsia"/>
        </w:rPr>
        <w:t>那</w:t>
      </w:r>
      <w:r w:rsidR="00FB4DBE">
        <w:rPr>
          <w:rFonts w:hint="eastAsia"/>
        </w:rPr>
        <w:t>個劉銘勳的大哥大都是轉到語音信箱，無法聯絡。</w:t>
      </w:r>
    </w:p>
    <w:p w:rsidR="00C919E8" w:rsidRDefault="00C919E8" w:rsidP="00BB56A0">
      <w:r>
        <w:rPr>
          <w:rFonts w:hint="eastAsia"/>
        </w:rPr>
        <w:t>2/28聚餐一事，你能否參加？有沒有困難？家人會讓你外出嗎？煩請確認，謝謝！。</w:t>
      </w:r>
    </w:p>
    <w:p w:rsidR="00133521" w:rsidRDefault="00133521" w:rsidP="00BB56A0">
      <w:r>
        <w:rPr>
          <w:rFonts w:hint="eastAsia"/>
        </w:rPr>
        <w:t>追憶似水年華</w:t>
      </w:r>
    </w:p>
    <w:p w:rsidR="00940383" w:rsidRDefault="00940383" w:rsidP="00BB56A0">
      <w:r>
        <w:rPr>
          <w:rFonts w:hint="eastAsia"/>
        </w:rPr>
        <w:t>無意西東</w:t>
      </w:r>
    </w:p>
    <w:p w:rsidR="00841412" w:rsidRDefault="00841412" w:rsidP="00BB56A0">
      <w:r w:rsidRPr="00841412">
        <w:rPr>
          <w:rFonts w:hint="eastAsia"/>
        </w:rPr>
        <w:t>中國歷史</w:t>
      </w:r>
    </w:p>
    <w:p w:rsidR="00ED7119" w:rsidRPr="00ED7119" w:rsidRDefault="00ED7119" w:rsidP="00BB56A0">
      <w:r w:rsidRPr="00ED7119">
        <w:rPr>
          <w:rFonts w:hint="eastAsia"/>
        </w:rPr>
        <w:t>中國</w:t>
      </w:r>
      <w:r>
        <w:rPr>
          <w:rFonts w:hint="eastAsia"/>
        </w:rPr>
        <w:t>思想史</w:t>
      </w:r>
    </w:p>
    <w:p w:rsidR="00ED7119" w:rsidRDefault="00ED7119" w:rsidP="00BB56A0">
      <w:r>
        <w:rPr>
          <w:rFonts w:hint="eastAsia"/>
        </w:rPr>
        <w:t>西方思想史</w:t>
      </w:r>
    </w:p>
    <w:p w:rsidR="00841412" w:rsidRDefault="00841412" w:rsidP="00BB56A0">
      <w:r w:rsidRPr="00841412">
        <w:rPr>
          <w:rFonts w:hint="eastAsia"/>
        </w:rPr>
        <w:t>中國</w:t>
      </w:r>
      <w:r>
        <w:rPr>
          <w:rFonts w:hint="eastAsia"/>
        </w:rPr>
        <w:t>地理</w:t>
      </w:r>
    </w:p>
    <w:p w:rsidR="00B945E3" w:rsidRDefault="00B945E3" w:rsidP="00BB56A0">
      <w:r w:rsidRPr="00B945E3">
        <w:rPr>
          <w:rFonts w:hint="eastAsia"/>
        </w:rPr>
        <w:t>哲學概論</w:t>
      </w:r>
    </w:p>
    <w:p w:rsidR="000A3751" w:rsidRDefault="000A3751" w:rsidP="00BB56A0">
      <w:r>
        <w:rPr>
          <w:rFonts w:hint="eastAsia"/>
        </w:rPr>
        <w:t>泰勒多項</w:t>
      </w:r>
      <w:r w:rsidRPr="000A3751">
        <w:rPr>
          <w:rFonts w:hint="eastAsia"/>
        </w:rPr>
        <w:t>式</w:t>
      </w:r>
    </w:p>
    <w:p w:rsidR="00FD44C8" w:rsidRDefault="00FD44C8" w:rsidP="00BB56A0">
      <w:r>
        <w:rPr>
          <w:rFonts w:hint="eastAsia"/>
        </w:rPr>
        <w:t>西塞山懷古</w:t>
      </w:r>
    </w:p>
    <w:p w:rsidR="007A64DC" w:rsidRPr="00B945E3" w:rsidRDefault="009E28F4" w:rsidP="00BB56A0">
      <w:proofErr w:type="gramStart"/>
      <w:r w:rsidRPr="009E28F4">
        <w:rPr>
          <w:rFonts w:hint="eastAsia"/>
        </w:rPr>
        <w:t>活出生命</w:t>
      </w:r>
      <w:proofErr w:type="gramEnd"/>
      <w:r w:rsidRPr="009E28F4">
        <w:rPr>
          <w:rFonts w:hint="eastAsia"/>
        </w:rPr>
        <w:t>的意义</w:t>
      </w:r>
    </w:p>
    <w:p w:rsidR="00447CC8" w:rsidRDefault="00447CC8" w:rsidP="00BB56A0">
      <w:proofErr w:type="gramStart"/>
      <w:r>
        <w:rPr>
          <w:rFonts w:hint="eastAsia"/>
        </w:rPr>
        <w:t>汴</w:t>
      </w:r>
      <w:r w:rsidR="00A07C4A">
        <w:rPr>
          <w:rFonts w:hint="eastAsia"/>
        </w:rPr>
        <w:t>粱</w:t>
      </w:r>
      <w:proofErr w:type="gramEnd"/>
    </w:p>
    <w:p w:rsidR="000F7C7C" w:rsidRDefault="000F7C7C" w:rsidP="00BB56A0">
      <w:r>
        <w:rPr>
          <w:rFonts w:hint="eastAsia"/>
        </w:rPr>
        <w:t>以為你不理他了，</w:t>
      </w:r>
    </w:p>
    <w:p w:rsidR="000F7C7C" w:rsidRDefault="000F7C7C" w:rsidP="00BB56A0">
      <w:r>
        <w:rPr>
          <w:rFonts w:hint="eastAsia"/>
        </w:rPr>
        <w:t>原來你還是放不下，又回頭去找他，</w:t>
      </w:r>
    </w:p>
    <w:p w:rsidR="000F7C7C" w:rsidRDefault="000F7C7C" w:rsidP="00BB56A0">
      <w:r>
        <w:rPr>
          <w:rFonts w:hint="eastAsia"/>
        </w:rPr>
        <w:t>好好跟他在一起吧，自己的幸福才是硬道理。</w:t>
      </w:r>
    </w:p>
    <w:p w:rsidR="000F7C7C" w:rsidRDefault="000F7C7C" w:rsidP="00BB56A0"/>
    <w:p w:rsidR="00147173" w:rsidRPr="00147173" w:rsidRDefault="00147173" w:rsidP="00BB56A0">
      <w:r>
        <w:rPr>
          <w:rFonts w:hint="eastAsia"/>
        </w:rPr>
        <w:t>今天會過來嗎？幾點下班？</w:t>
      </w:r>
    </w:p>
    <w:p w:rsidR="00716830" w:rsidRDefault="00716830" w:rsidP="00BB56A0">
      <w:r>
        <w:rPr>
          <w:rFonts w:hint="eastAsia"/>
        </w:rPr>
        <w:t>大樂透:2月22日星期五 開獎</w:t>
      </w:r>
    </w:p>
    <w:p w:rsidR="00716830" w:rsidRDefault="00DF70E3" w:rsidP="00BB56A0">
      <w:r w:rsidRPr="00DF70E3">
        <w:rPr>
          <w:rFonts w:hint="eastAsia"/>
        </w:rPr>
        <w:t>如何寫</w:t>
      </w:r>
      <w:r>
        <w:rPr>
          <w:rFonts w:hint="eastAsia"/>
        </w:rPr>
        <w:t>文章</w:t>
      </w:r>
    </w:p>
    <w:p w:rsidR="00716830" w:rsidRDefault="00716830" w:rsidP="00BB56A0">
      <w:r>
        <w:rPr>
          <w:rFonts w:hint="eastAsia"/>
        </w:rPr>
        <w:t>09 15 20 40 46 47</w:t>
      </w:r>
    </w:p>
    <w:p w:rsidR="00716830" w:rsidRDefault="00716830" w:rsidP="00BB56A0">
      <w:r>
        <w:rPr>
          <w:rFonts w:hint="eastAsia"/>
        </w:rPr>
        <w:t>02 07 16 19 33 34</w:t>
      </w:r>
    </w:p>
    <w:p w:rsidR="00727C79" w:rsidRDefault="000B2AA8" w:rsidP="00BB56A0">
      <w:r>
        <w:rPr>
          <w:rFonts w:hint="eastAsia"/>
        </w:rPr>
        <w:t>二維碼</w:t>
      </w:r>
    </w:p>
    <w:p w:rsidR="00716830" w:rsidRDefault="00716830" w:rsidP="00BB56A0">
      <w:r>
        <w:rPr>
          <w:rFonts w:hint="eastAsia"/>
        </w:rPr>
        <w:t>麻煩你到時對一下</w:t>
      </w:r>
      <w:r w:rsidRPr="00716830">
        <w:rPr>
          <w:rFonts w:hint="eastAsia"/>
        </w:rPr>
        <w:t>獎</w:t>
      </w:r>
    </w:p>
    <w:p w:rsidR="00716830" w:rsidRDefault="00CE3011" w:rsidP="00BB56A0">
      <w:r>
        <w:rPr>
          <w:rFonts w:hint="eastAsia"/>
        </w:rPr>
        <w:t>中國通史</w:t>
      </w:r>
    </w:p>
    <w:p w:rsidR="00CE3011" w:rsidRDefault="00CE3011" w:rsidP="00BB56A0">
      <w:r>
        <w:rPr>
          <w:rFonts w:hint="eastAsia"/>
        </w:rPr>
        <w:lastRenderedPageBreak/>
        <w:t>中國歷史</w:t>
      </w:r>
    </w:p>
    <w:p w:rsidR="008C0508" w:rsidRDefault="00481203" w:rsidP="00BB56A0">
      <w:r>
        <w:rPr>
          <w:rFonts w:hint="eastAsia"/>
        </w:rPr>
        <w:t>我本將心照明月</w:t>
      </w:r>
    </w:p>
    <w:p w:rsidR="00DB7878" w:rsidRDefault="00DB7878" w:rsidP="00BB56A0">
      <w:r>
        <w:rPr>
          <w:rFonts w:hint="eastAsia"/>
        </w:rPr>
        <w:t>你說得對，我真的不可以再喝了！</w:t>
      </w:r>
    </w:p>
    <w:p w:rsidR="00DB7878" w:rsidRDefault="00DB7878" w:rsidP="00BB56A0">
      <w:r>
        <w:rPr>
          <w:rFonts w:hint="eastAsia"/>
        </w:rPr>
        <w:t>再喝的話，遲早出事。</w:t>
      </w:r>
    </w:p>
    <w:p w:rsidR="00DB7878" w:rsidRDefault="00DB7878" w:rsidP="00BB56A0">
      <w:r>
        <w:rPr>
          <w:rFonts w:hint="eastAsia"/>
        </w:rPr>
        <w:t>以後決心只喝咖啡、茶</w:t>
      </w:r>
      <w:r>
        <w:t>…</w:t>
      </w:r>
      <w:r>
        <w:rPr>
          <w:rFonts w:hint="eastAsia"/>
        </w:rPr>
        <w:t>..等健康飲品。</w:t>
      </w:r>
    </w:p>
    <w:p w:rsidR="00DB7878" w:rsidRDefault="006F7A9E" w:rsidP="00BB56A0">
      <w:r>
        <w:t>K</w:t>
      </w:r>
      <w:r>
        <w:rPr>
          <w:rFonts w:hint="eastAsia"/>
        </w:rPr>
        <w:t>xi4lr4u3m83,x2</w:t>
      </w:r>
    </w:p>
    <w:p w:rsidR="006F7A9E" w:rsidRDefault="006F7A9E" w:rsidP="00BB56A0">
      <w:r>
        <w:rPr>
          <w:rFonts w:hint="eastAsia"/>
        </w:rPr>
        <w:t>快樂與滿足</w:t>
      </w:r>
    </w:p>
    <w:p w:rsidR="006F7A9E" w:rsidRDefault="006F7A9E" w:rsidP="00BB56A0">
      <w:r>
        <w:rPr>
          <w:rFonts w:hint="eastAsia"/>
        </w:rPr>
        <w:t>Flow</w:t>
      </w:r>
    </w:p>
    <w:p w:rsidR="006F7A9E" w:rsidRDefault="006F7A9E" w:rsidP="00BB56A0">
      <w:r>
        <w:rPr>
          <w:rFonts w:hint="eastAsia"/>
        </w:rPr>
        <w:t>有挑戰性的工作</w:t>
      </w:r>
    </w:p>
    <w:p w:rsidR="006F7A9E" w:rsidRDefault="006F7A9E" w:rsidP="00BB56A0">
      <w:r>
        <w:rPr>
          <w:rFonts w:hint="eastAsia"/>
        </w:rPr>
        <w:t>專心投入</w:t>
      </w:r>
    </w:p>
    <w:p w:rsidR="006F7A9E" w:rsidRDefault="006F7A9E" w:rsidP="00BB56A0">
      <w:r>
        <w:rPr>
          <w:rFonts w:hint="eastAsia"/>
        </w:rPr>
        <w:t>明顯目標</w:t>
      </w:r>
    </w:p>
    <w:p w:rsidR="006F7A9E" w:rsidRDefault="006F7A9E" w:rsidP="00BB56A0">
      <w:r>
        <w:rPr>
          <w:rFonts w:hint="eastAsia"/>
        </w:rPr>
        <w:t>立即的回饋</w:t>
      </w:r>
    </w:p>
    <w:p w:rsidR="006F7A9E" w:rsidRDefault="006F7A9E" w:rsidP="00BB56A0">
      <w:r>
        <w:rPr>
          <w:rFonts w:hint="eastAsia"/>
        </w:rPr>
        <w:t>所有意識、知覺、感官皆投入</w:t>
      </w:r>
    </w:p>
    <w:p w:rsidR="006F7A9E" w:rsidRDefault="00180382" w:rsidP="00BB56A0">
      <w:r>
        <w:rPr>
          <w:rFonts w:hint="eastAsia"/>
        </w:rPr>
        <w:t>自我掌控感和隨心所欲之狀</w:t>
      </w:r>
    </w:p>
    <w:p w:rsidR="00180382" w:rsidRDefault="00180382" w:rsidP="00BB56A0">
      <w:r>
        <w:rPr>
          <w:rFonts w:hint="eastAsia"/>
        </w:rPr>
        <w:t>忘我</w:t>
      </w:r>
    </w:p>
    <w:p w:rsidR="00180382" w:rsidRPr="00180382" w:rsidRDefault="00180382" w:rsidP="00BB56A0">
      <w:r>
        <w:rPr>
          <w:rFonts w:hint="eastAsia"/>
        </w:rPr>
        <w:t>時間停止：極快或極慢</w:t>
      </w:r>
      <w:r w:rsidR="00DE2933">
        <w:rPr>
          <w:rFonts w:hint="eastAsia"/>
        </w:rPr>
        <w:t>（挑戰過程艱辛，完成後才能滿足、快樂）</w:t>
      </w:r>
    </w:p>
    <w:p w:rsidR="00A91BF8" w:rsidRDefault="0024660D" w:rsidP="00BB56A0">
      <w:r>
        <w:rPr>
          <w:rFonts w:hint="eastAsia"/>
        </w:rPr>
        <w:t>前天喝掉哪剩下的高粱，結果上洗手間時摔倒在地上爬不起來，</w:t>
      </w:r>
    </w:p>
    <w:p w:rsidR="0024660D" w:rsidRDefault="0024660D" w:rsidP="00BB56A0">
      <w:r>
        <w:rPr>
          <w:rFonts w:hint="eastAsia"/>
        </w:rPr>
        <w:t>真是又老又衰弱，沒用了！</w:t>
      </w:r>
    </w:p>
    <w:p w:rsidR="0024660D" w:rsidRDefault="0024660D" w:rsidP="00BB56A0"/>
    <w:p w:rsidR="0024660D" w:rsidRDefault="0024660D" w:rsidP="00BB56A0">
      <w:r>
        <w:rPr>
          <w:rFonts w:hint="eastAsia"/>
        </w:rPr>
        <w:t>還好用手去撐著，沒撞到頭，</w:t>
      </w:r>
    </w:p>
    <w:p w:rsidR="0024660D" w:rsidRDefault="0024660D" w:rsidP="00BB56A0">
      <w:r>
        <w:rPr>
          <w:rFonts w:hint="eastAsia"/>
        </w:rPr>
        <w:t>在浴室躺了好久才慢慢爬起來，真是危險。</w:t>
      </w:r>
    </w:p>
    <w:p w:rsidR="0024660D" w:rsidRPr="00A91BF8" w:rsidRDefault="0024660D" w:rsidP="00BB56A0"/>
    <w:p w:rsidR="005B5797" w:rsidRDefault="00E87A75" w:rsidP="00BB56A0">
      <w:pPr>
        <w:pStyle w:val="a0"/>
      </w:pPr>
      <w:r>
        <w:rPr>
          <w:rFonts w:hint="eastAsia"/>
        </w:rPr>
        <w:t>我這邊沒有酒，若你想喝，</w:t>
      </w:r>
    </w:p>
    <w:p w:rsidR="00C56FA8" w:rsidRDefault="00E87A75" w:rsidP="00BB56A0">
      <w:pPr>
        <w:pStyle w:val="a0"/>
      </w:pPr>
      <w:r>
        <w:rPr>
          <w:rFonts w:hint="eastAsia"/>
        </w:rPr>
        <w:t>麻煩你順便帶瓶酒過來</w:t>
      </w:r>
      <w:r w:rsidR="005B5797">
        <w:rPr>
          <w:rFonts w:hint="eastAsia"/>
        </w:rPr>
        <w:t>，也煩請買一包菸謝謝</w:t>
      </w:r>
      <w:r w:rsidR="00C56FA8">
        <w:rPr>
          <w:rFonts w:hint="eastAsia"/>
        </w:rPr>
        <w:t>。</w:t>
      </w:r>
      <w:r w:rsidR="00FE381A">
        <w:rPr>
          <w:rFonts w:hint="eastAsia"/>
        </w:rPr>
        <w:t>新樂園7號。</w:t>
      </w:r>
    </w:p>
    <w:p w:rsidR="00E87A75" w:rsidRDefault="00E87A75" w:rsidP="00BB56A0">
      <w:pPr>
        <w:pStyle w:val="a0"/>
      </w:pPr>
      <w:r>
        <w:rPr>
          <w:rFonts w:hint="eastAsia"/>
        </w:rPr>
        <w:t>當然算我的帳，謝謝！</w:t>
      </w:r>
    </w:p>
    <w:p w:rsidR="007C45AA" w:rsidRDefault="00DC5AAC" w:rsidP="00BB56A0">
      <w:pPr>
        <w:pStyle w:val="a0"/>
      </w:pPr>
      <w:r>
        <w:rPr>
          <w:rFonts w:hint="eastAsia"/>
        </w:rPr>
        <w:t>辛苦你了，</w:t>
      </w:r>
      <w:r w:rsidRPr="00DC5AAC">
        <w:rPr>
          <w:rFonts w:hint="eastAsia"/>
        </w:rPr>
        <w:t>謝謝！</w:t>
      </w:r>
    </w:p>
    <w:p w:rsidR="004905F1" w:rsidRDefault="004905F1" w:rsidP="00BB56A0">
      <w:r>
        <w:t>N</w:t>
      </w:r>
      <w:r>
        <w:rPr>
          <w:rFonts w:hint="eastAsia"/>
        </w:rPr>
        <w:t>xo4=3</w:t>
      </w:r>
    </w:p>
    <w:p w:rsidR="004905F1" w:rsidRDefault="004905F1" w:rsidP="00BB56A0">
      <w:pPr>
        <w:pStyle w:val="a0"/>
      </w:pPr>
      <w:r>
        <w:rPr>
          <w:rFonts w:hint="eastAsia"/>
        </w:rPr>
        <w:t>諾爾生技</w:t>
      </w:r>
    </w:p>
    <w:p w:rsidR="004905F1" w:rsidRDefault="00D148EC" w:rsidP="00BB56A0">
      <w:pPr>
        <w:pStyle w:val="a0"/>
      </w:pPr>
      <w:proofErr w:type="spellStart"/>
      <w:r w:rsidRPr="00D148EC">
        <w:t>greta</w:t>
      </w:r>
      <w:proofErr w:type="spellEnd"/>
      <w:r w:rsidRPr="00D148EC">
        <w:t xml:space="preserve"> </w:t>
      </w:r>
      <w:proofErr w:type="spellStart"/>
      <w:r w:rsidRPr="00D148EC">
        <w:t>thunberg</w:t>
      </w:r>
      <w:proofErr w:type="spellEnd"/>
      <w:r w:rsidRPr="00D148EC">
        <w:t xml:space="preserve"> cop24</w:t>
      </w:r>
    </w:p>
    <w:p w:rsidR="00D148EC" w:rsidRDefault="00D148EC" w:rsidP="00BB56A0">
      <w:pPr>
        <w:pStyle w:val="a0"/>
      </w:pPr>
    </w:p>
    <w:p w:rsidR="00D148EC" w:rsidRDefault="00D148EC" w:rsidP="00BB56A0">
      <w:pPr>
        <w:pStyle w:val="a0"/>
      </w:pPr>
      <w:proofErr w:type="spellStart"/>
      <w:r w:rsidRPr="00D148EC">
        <w:t>claire</w:t>
      </w:r>
      <w:proofErr w:type="spellEnd"/>
      <w:r w:rsidRPr="00D148EC">
        <w:t xml:space="preserve"> </w:t>
      </w:r>
      <w:proofErr w:type="spellStart"/>
      <w:r w:rsidRPr="00D148EC">
        <w:t>wineland</w:t>
      </w:r>
      <w:proofErr w:type="spellEnd"/>
    </w:p>
    <w:p w:rsidR="002C6DA1" w:rsidRDefault="002C6DA1" w:rsidP="00BB56A0">
      <w:pPr>
        <w:pStyle w:val="1"/>
      </w:pPr>
      <w:r>
        <w:rPr>
          <w:rFonts w:hint="eastAsia"/>
        </w:rPr>
        <w:lastRenderedPageBreak/>
        <w:t>小惠</w:t>
      </w:r>
    </w:p>
    <w:p w:rsidR="00FF2D80" w:rsidRPr="00FF2D80" w:rsidRDefault="00FF2D80" w:rsidP="00BB56A0">
      <w:r w:rsidRPr="00FF2D80">
        <w:rPr>
          <w:rFonts w:hint="eastAsia"/>
        </w:rPr>
        <w:t>會的，謝謝！</w:t>
      </w:r>
    </w:p>
    <w:p w:rsidR="00FF2D80" w:rsidRDefault="003276E3" w:rsidP="00BB56A0">
      <w:pPr>
        <w:pStyle w:val="1"/>
      </w:pPr>
      <w:r w:rsidRPr="003276E3">
        <w:rPr>
          <w:rFonts w:hint="eastAsia"/>
        </w:rPr>
        <w:lastRenderedPageBreak/>
        <w:t>劉銘勳</w:t>
      </w:r>
    </w:p>
    <w:p w:rsidR="00D8516F" w:rsidRDefault="003276E3" w:rsidP="00BB56A0">
      <w:r>
        <w:rPr>
          <w:rFonts w:hint="eastAsia"/>
        </w:rPr>
        <w:t>劉先生：</w:t>
      </w:r>
    </w:p>
    <w:p w:rsidR="00D8516F" w:rsidRPr="00D8516F" w:rsidRDefault="00D8516F" w:rsidP="00BB56A0">
      <w:r w:rsidRPr="00D8516F">
        <w:rPr>
          <w:rFonts w:hint="eastAsia"/>
        </w:rPr>
        <w:t>時間：3月8日星期五下午3點。</w:t>
      </w:r>
    </w:p>
    <w:p w:rsidR="00D8516F" w:rsidRPr="00D8516F" w:rsidRDefault="00D8516F" w:rsidP="00BB56A0">
      <w:r w:rsidRPr="00D8516F">
        <w:rPr>
          <w:rFonts w:hint="eastAsia"/>
        </w:rPr>
        <w:t>地點：新北市中和區景平路717號的Coffee Shop見面（307公車華中橋站下車附近）。</w:t>
      </w:r>
    </w:p>
    <w:p w:rsidR="00D8516F" w:rsidRPr="00D8516F" w:rsidRDefault="00D8516F" w:rsidP="00BB56A0"/>
    <w:p w:rsidR="00D8516F" w:rsidRPr="00D8516F" w:rsidRDefault="00D8516F" w:rsidP="00BB56A0">
      <w:r w:rsidRPr="00D8516F">
        <w:rPr>
          <w:rFonts w:hint="eastAsia"/>
        </w:rPr>
        <w:t>你有空嗎？煩請確認，謝謝！</w:t>
      </w:r>
    </w:p>
    <w:p w:rsidR="00D8516F" w:rsidRPr="00D8516F" w:rsidRDefault="00D8516F" w:rsidP="00BB56A0"/>
    <w:p w:rsidR="00C31D22" w:rsidRDefault="00C31D22" w:rsidP="00BB56A0">
      <w:r>
        <w:rPr>
          <w:rFonts w:hint="eastAsia"/>
        </w:rPr>
        <w:t>有關面膜一事，我看我把陳小姐（老闆）找出來直接和你當面會談，你覺得如何？</w:t>
      </w:r>
    </w:p>
    <w:p w:rsidR="00C31D22" w:rsidRDefault="00C31D22" w:rsidP="00BB56A0">
      <w:r>
        <w:rPr>
          <w:rFonts w:hint="eastAsia"/>
        </w:rPr>
        <w:t>你何時比較有空？</w:t>
      </w:r>
    </w:p>
    <w:p w:rsidR="004B7FB0" w:rsidRDefault="004B7FB0" w:rsidP="00BB56A0">
      <w:r>
        <w:rPr>
          <w:rFonts w:hint="eastAsia"/>
        </w:rPr>
        <w:t>那我就開始聯絡陳小姐，明天給你消息。</w:t>
      </w:r>
    </w:p>
    <w:p w:rsidR="003276E3" w:rsidRDefault="003276E3" w:rsidP="00BB56A0">
      <w:r>
        <w:rPr>
          <w:rFonts w:hint="eastAsia"/>
        </w:rPr>
        <w:t>你好，真高興認識你！</w:t>
      </w:r>
    </w:p>
    <w:p w:rsidR="00490B11" w:rsidRDefault="00490B11" w:rsidP="00BB56A0">
      <w:r>
        <w:rPr>
          <w:rFonts w:hint="eastAsia"/>
        </w:rPr>
        <w:t>目前，他們只有10幾種自有品牌產品，都集中在護膚保養方面。</w:t>
      </w:r>
    </w:p>
    <w:p w:rsidR="00421791" w:rsidRDefault="00490B11" w:rsidP="00BB56A0">
      <w:r>
        <w:rPr>
          <w:rFonts w:hint="eastAsia"/>
        </w:rPr>
        <w:t>但她老爸留下的代工品項就相當多樣且繁雜，</w:t>
      </w:r>
    </w:p>
    <w:p w:rsidR="00490B11" w:rsidRDefault="00490B11" w:rsidP="00BB56A0">
      <w:r>
        <w:rPr>
          <w:rFonts w:hint="eastAsia"/>
        </w:rPr>
        <w:t>他們正</w:t>
      </w:r>
      <w:proofErr w:type="gramStart"/>
      <w:r>
        <w:rPr>
          <w:rFonts w:hint="eastAsia"/>
        </w:rPr>
        <w:t>努力瘦</w:t>
      </w:r>
      <w:proofErr w:type="gramEnd"/>
      <w:r>
        <w:rPr>
          <w:rFonts w:hint="eastAsia"/>
        </w:rPr>
        <w:t>身，</w:t>
      </w:r>
      <w:r w:rsidR="00421791">
        <w:rPr>
          <w:rFonts w:hint="eastAsia"/>
        </w:rPr>
        <w:t>去除沒有價值的代工產品，以便更有效的服務重要的商家及客戶。</w:t>
      </w:r>
    </w:p>
    <w:p w:rsidR="00490B11" w:rsidRDefault="00490B11" w:rsidP="00BB56A0"/>
    <w:p w:rsidR="00490B11" w:rsidRDefault="00490B11" w:rsidP="00BB56A0"/>
    <w:p w:rsidR="003276E3" w:rsidRDefault="003276E3" w:rsidP="00BB56A0">
      <w:r>
        <w:rPr>
          <w:rFonts w:hint="eastAsia"/>
        </w:rPr>
        <w:t>你可先上網看看我傳給你有關面膜的官方網站。</w:t>
      </w:r>
    </w:p>
    <w:p w:rsidR="003276E3" w:rsidRPr="003276E3" w:rsidRDefault="003276E3" w:rsidP="00BB56A0">
      <w:r>
        <w:t>;</w:t>
      </w:r>
    </w:p>
    <w:p w:rsidR="004905F1" w:rsidRDefault="004905F1" w:rsidP="00BB56A0">
      <w:pPr>
        <w:pStyle w:val="1"/>
      </w:pPr>
      <w:r w:rsidRPr="00532F4F">
        <w:rPr>
          <w:rFonts w:hint="eastAsia"/>
        </w:rPr>
        <w:lastRenderedPageBreak/>
        <w:t>芝</w:t>
      </w:r>
      <w:proofErr w:type="gramStart"/>
      <w:r w:rsidRPr="00532F4F">
        <w:rPr>
          <w:rFonts w:hint="eastAsia"/>
        </w:rPr>
        <w:t>芝</w:t>
      </w:r>
      <w:proofErr w:type="gramEnd"/>
      <w:r w:rsidRPr="00532F4F">
        <w:rPr>
          <w:rFonts w:hint="eastAsia"/>
        </w:rPr>
        <w:t>：</w:t>
      </w:r>
    </w:p>
    <w:p w:rsidR="005E6D08" w:rsidRDefault="00A061E2" w:rsidP="00D43175">
      <w:pPr>
        <w:numPr>
          <w:ilvl w:val="0"/>
          <w:numId w:val="6"/>
        </w:numPr>
        <w:rPr>
          <w:rFonts w:hint="eastAsia"/>
        </w:rPr>
      </w:pPr>
      <w:r w:rsidRPr="005E6D08">
        <w:rPr>
          <w:rFonts w:hint="eastAsia"/>
        </w:rPr>
        <w:t>3月8日</w:t>
      </w:r>
      <w:r w:rsidR="005E6D08">
        <w:rPr>
          <w:rFonts w:hint="eastAsia"/>
        </w:rPr>
        <w:t>我們在</w:t>
      </w:r>
      <w:r w:rsidRPr="005E6D08">
        <w:rPr>
          <w:rFonts w:hint="eastAsia"/>
        </w:rPr>
        <w:t>中和區景平路的Coffee Shop見面</w:t>
      </w:r>
      <w:r w:rsidR="005E6D08">
        <w:rPr>
          <w:rFonts w:hint="eastAsia"/>
        </w:rPr>
        <w:t>時，</w:t>
      </w:r>
    </w:p>
    <w:p w:rsidR="005E6D08" w:rsidRDefault="005E6D08" w:rsidP="00D43175">
      <w:pPr>
        <w:ind w:left="480"/>
        <w:rPr>
          <w:rFonts w:hint="eastAsia"/>
        </w:rPr>
      </w:pPr>
      <w:r>
        <w:rPr>
          <w:rFonts w:hint="eastAsia"/>
        </w:rPr>
        <w:t>發現你表現得可圈可點，很有說服力，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棒！</w:t>
      </w:r>
    </w:p>
    <w:p w:rsidR="005E6D08" w:rsidRDefault="005E6D08" w:rsidP="00D4317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你有否那天你得那兩小罐你新研發的相關資料？</w:t>
      </w:r>
    </w:p>
    <w:p w:rsidR="005E6D08" w:rsidRDefault="005E6D08" w:rsidP="00BB56A0">
      <w:pPr>
        <w:rPr>
          <w:rFonts w:hint="eastAsia"/>
        </w:rPr>
      </w:pPr>
    </w:p>
    <w:p w:rsidR="005E6D08" w:rsidRDefault="005E6D08" w:rsidP="00BB56A0">
      <w:pPr>
        <w:rPr>
          <w:rFonts w:hint="eastAsia"/>
        </w:rPr>
      </w:pPr>
    </w:p>
    <w:p w:rsidR="00186E7B" w:rsidRDefault="00186E7B" w:rsidP="00BB56A0">
      <w:r>
        <w:rPr>
          <w:rFonts w:hint="eastAsia"/>
        </w:rPr>
        <w:t>會的，謝謝！你也一樣，注意天雨路滑！</w:t>
      </w:r>
    </w:p>
    <w:p w:rsidR="00186E7B" w:rsidRDefault="00186E7B" w:rsidP="00BB56A0">
      <w:r>
        <w:rPr>
          <w:rFonts w:hint="eastAsia"/>
        </w:rPr>
        <w:t>我現在出門去</w:t>
      </w:r>
      <w:proofErr w:type="spellStart"/>
      <w:r>
        <w:rPr>
          <w:rFonts w:hint="eastAsia"/>
        </w:rPr>
        <w:t>Coffe</w:t>
      </w:r>
      <w:proofErr w:type="spellEnd"/>
      <w:r>
        <w:rPr>
          <w:rFonts w:hint="eastAsia"/>
        </w:rPr>
        <w:t xml:space="preserve"> Shop 等你們。</w:t>
      </w:r>
    </w:p>
    <w:p w:rsidR="00C7226E" w:rsidRDefault="00C7226E" w:rsidP="00BB56A0">
      <w:r w:rsidRPr="00C7226E">
        <w:rPr>
          <w:rFonts w:hint="eastAsia"/>
        </w:rPr>
        <w:t>早安！祝三八婦女節快樂…</w:t>
      </w:r>
      <w:proofErr w:type="gramStart"/>
      <w:r w:rsidRPr="00C7226E">
        <w:rPr>
          <w:rFonts w:hint="eastAsia"/>
        </w:rPr>
        <w:t>…</w:t>
      </w:r>
      <w:proofErr w:type="gramEnd"/>
      <w:r>
        <w:rPr>
          <w:rFonts w:hint="eastAsia"/>
        </w:rPr>
        <w:t>。</w:t>
      </w:r>
      <w:r w:rsidRPr="00C7226E">
        <w:t xml:space="preserve"> </w:t>
      </w:r>
      <w:r>
        <w:t>下午三點見。</w:t>
      </w:r>
    </w:p>
    <w:p w:rsidR="0031156E" w:rsidRDefault="0031156E" w:rsidP="00BB56A0"/>
    <w:p w:rsidR="001841C1" w:rsidRDefault="001841C1" w:rsidP="00BB56A0">
      <w:r>
        <w:rPr>
          <w:rFonts w:hint="eastAsia"/>
        </w:rPr>
        <w:t>昨天和</w:t>
      </w:r>
      <w:proofErr w:type="gramStart"/>
      <w:r w:rsidRPr="001841C1">
        <w:rPr>
          <w:rFonts w:hint="eastAsia"/>
        </w:rPr>
        <w:t>芝芝</w:t>
      </w:r>
      <w:proofErr w:type="gramEnd"/>
      <w:r w:rsidR="00D831F2">
        <w:rPr>
          <w:rFonts w:hint="eastAsia"/>
        </w:rPr>
        <w:t>（陳小姐）</w:t>
      </w:r>
      <w:r>
        <w:rPr>
          <w:rFonts w:hint="eastAsia"/>
        </w:rPr>
        <w:t>與2</w:t>
      </w:r>
      <w:r w:rsidR="0031156E" w:rsidRPr="0031156E">
        <w:rPr>
          <w:rFonts w:hint="eastAsia"/>
        </w:rPr>
        <w:t>位</w:t>
      </w:r>
      <w:r>
        <w:rPr>
          <w:rFonts w:hint="eastAsia"/>
        </w:rPr>
        <w:t>想</w:t>
      </w:r>
      <w:r w:rsidR="0031156E">
        <w:rPr>
          <w:rFonts w:hint="eastAsia"/>
        </w:rPr>
        <w:t>訂製</w:t>
      </w:r>
      <w:r>
        <w:rPr>
          <w:rFonts w:hint="eastAsia"/>
        </w:rPr>
        <w:t>面膜的人（一位劉先生及一位小姐），</w:t>
      </w:r>
    </w:p>
    <w:p w:rsidR="001841C1" w:rsidRDefault="001841C1" w:rsidP="00BB56A0">
      <w:r>
        <w:rPr>
          <w:rFonts w:hint="eastAsia"/>
        </w:rPr>
        <w:t>在附近咖啡店見面，相談甚歡，足足談了3個小時，</w:t>
      </w:r>
    </w:p>
    <w:p w:rsidR="001841C1" w:rsidRDefault="0031156E" w:rsidP="00BB56A0">
      <w:r>
        <w:rPr>
          <w:rFonts w:hint="eastAsia"/>
        </w:rPr>
        <w:t>應會先是訂1000片面膜。</w:t>
      </w:r>
    </w:p>
    <w:p w:rsidR="0031156E" w:rsidRDefault="0031156E" w:rsidP="00BB56A0"/>
    <w:p w:rsidR="00A061E2" w:rsidRDefault="00A061E2" w:rsidP="00BB56A0">
      <w:r>
        <w:rPr>
          <w:rFonts w:hint="eastAsia"/>
        </w:rPr>
        <w:t>時間：3月8日星期五下午3點。</w:t>
      </w:r>
    </w:p>
    <w:p w:rsidR="00A061E2" w:rsidRDefault="00A061E2" w:rsidP="00BB56A0">
      <w:r>
        <w:rPr>
          <w:rFonts w:hint="eastAsia"/>
        </w:rPr>
        <w:t>地點：新北市中和區景平路717號的Coffee Shop見面（307公車華中橋站下車附近）。</w:t>
      </w:r>
    </w:p>
    <w:p w:rsidR="0031156E" w:rsidRDefault="0031156E" w:rsidP="00BB56A0"/>
    <w:p w:rsidR="00FC7FCD" w:rsidRDefault="00FC7FCD" w:rsidP="00BB56A0">
      <w:r>
        <w:rPr>
          <w:rFonts w:hint="eastAsia"/>
        </w:rPr>
        <w:t>明天要和</w:t>
      </w:r>
      <w:proofErr w:type="gramStart"/>
      <w:r w:rsidRPr="00FC7FCD">
        <w:rPr>
          <w:rFonts w:hint="eastAsia"/>
        </w:rPr>
        <w:t>芝芝</w:t>
      </w:r>
      <w:proofErr w:type="gramEnd"/>
      <w:r>
        <w:rPr>
          <w:rFonts w:hint="eastAsia"/>
        </w:rPr>
        <w:t>、</w:t>
      </w:r>
      <w:r w:rsidRPr="00FC7FCD">
        <w:rPr>
          <w:rFonts w:hint="eastAsia"/>
        </w:rPr>
        <w:t>劉銘勳</w:t>
      </w:r>
      <w:r>
        <w:rPr>
          <w:rFonts w:hint="eastAsia"/>
        </w:rPr>
        <w:t>見面談面膜代工問題。</w:t>
      </w:r>
    </w:p>
    <w:p w:rsidR="00FC7FCD" w:rsidRPr="00FC7FCD" w:rsidRDefault="00C32BEC" w:rsidP="00BB56A0">
      <w:r>
        <w:rPr>
          <w:rFonts w:hint="eastAsia"/>
        </w:rPr>
        <w:t>自己做的？不容易呀！</w:t>
      </w:r>
    </w:p>
    <w:p w:rsidR="00FC7FCD" w:rsidRPr="00FC7FCD" w:rsidRDefault="00FC7FCD" w:rsidP="00BB56A0">
      <w:r w:rsidRPr="00FC7FCD">
        <w:rPr>
          <w:rFonts w:hint="eastAsia"/>
        </w:rPr>
        <w:t>時間：3月8日星期五下午3點。</w:t>
      </w:r>
    </w:p>
    <w:p w:rsidR="00FC7FCD" w:rsidRPr="00FC7FCD" w:rsidRDefault="00FC7FCD" w:rsidP="00BB56A0">
      <w:r w:rsidRPr="00FC7FCD">
        <w:rPr>
          <w:rFonts w:hint="eastAsia"/>
        </w:rPr>
        <w:t>地點：新北市中和區景平路717號的Coffee Shop見面（307公車華中橋站下車附近）。</w:t>
      </w:r>
    </w:p>
    <w:p w:rsidR="00A061E2" w:rsidRPr="00FC7FCD" w:rsidRDefault="00A061E2" w:rsidP="00BB56A0"/>
    <w:p w:rsidR="00A061E2" w:rsidRDefault="00A061E2" w:rsidP="00BB56A0">
      <w:r>
        <w:rPr>
          <w:rFonts w:hint="eastAsia"/>
        </w:rPr>
        <w:t>你有空嗎？煩請確認，</w:t>
      </w:r>
      <w:r w:rsidR="00137AEE">
        <w:rPr>
          <w:rFonts w:hint="eastAsia"/>
        </w:rPr>
        <w:t xml:space="preserve"> </w:t>
      </w:r>
    </w:p>
    <w:p w:rsidR="00A061E2" w:rsidRDefault="00137AEE" w:rsidP="00BB56A0">
      <w:r>
        <w:rPr>
          <w:rFonts w:hint="eastAsia"/>
        </w:rPr>
        <w:t>那就這樣決定，見面再聊</w:t>
      </w:r>
      <w:r w:rsidR="006152A4">
        <w:rPr>
          <w:rFonts w:hint="eastAsia"/>
        </w:rPr>
        <w:t xml:space="preserve"> 好的</w:t>
      </w:r>
      <w:r>
        <w:rPr>
          <w:rFonts w:hint="eastAsia"/>
        </w:rPr>
        <w:t>，謝謝！</w:t>
      </w:r>
    </w:p>
    <w:p w:rsidR="00421791" w:rsidRPr="00421791" w:rsidRDefault="00421791" w:rsidP="00BB56A0">
      <w:r w:rsidRPr="00421791">
        <w:rPr>
          <w:rFonts w:hint="eastAsia"/>
        </w:rPr>
        <w:t>該劉先生想買面膜，過些時候會和我見面，你想不想也過來和她談談？</w:t>
      </w:r>
    </w:p>
    <w:p w:rsidR="00B749D0" w:rsidRDefault="00B749D0" w:rsidP="00BB56A0">
      <w:r>
        <w:rPr>
          <w:rFonts w:hint="eastAsia"/>
        </w:rPr>
        <w:t>美國歷史</w:t>
      </w:r>
    </w:p>
    <w:p w:rsidR="00421791" w:rsidRPr="00421791" w:rsidRDefault="00B749D0" w:rsidP="00BB56A0">
      <w:r>
        <w:rPr>
          <w:rFonts w:hint="eastAsia"/>
        </w:rPr>
        <w:t>US History</w:t>
      </w:r>
    </w:p>
    <w:p w:rsidR="00421791" w:rsidRDefault="00421791" w:rsidP="00BB56A0">
      <w:pPr>
        <w:pStyle w:val="a0"/>
      </w:pPr>
      <w:r>
        <w:rPr>
          <w:rFonts w:hint="eastAsia"/>
        </w:rPr>
        <w:t>該</w:t>
      </w:r>
      <w:r w:rsidRPr="00421791">
        <w:rPr>
          <w:rFonts w:hint="eastAsia"/>
        </w:rPr>
        <w:t>劉先生</w:t>
      </w:r>
      <w:r>
        <w:rPr>
          <w:rFonts w:hint="eastAsia"/>
        </w:rPr>
        <w:t>想買面膜，過些時候會和我見面，你想不想也過來和她談談？</w:t>
      </w:r>
    </w:p>
    <w:p w:rsidR="00421791" w:rsidRDefault="00421791" w:rsidP="00BB56A0">
      <w:pPr>
        <w:pStyle w:val="a0"/>
      </w:pPr>
    </w:p>
    <w:p w:rsidR="00BF3008" w:rsidRDefault="00BF3008" w:rsidP="00BB56A0">
      <w:pPr>
        <w:pStyle w:val="a0"/>
      </w:pPr>
      <w:r>
        <w:rPr>
          <w:rFonts w:hint="eastAsia"/>
        </w:rPr>
        <w:t>你</w:t>
      </w:r>
      <w:r w:rsidR="006E6BF3">
        <w:rPr>
          <w:rFonts w:hint="eastAsia"/>
        </w:rPr>
        <w:t>的</w:t>
      </w:r>
      <w:r w:rsidR="006E6BF3" w:rsidRPr="006E6BF3">
        <w:rPr>
          <w:rFonts w:hint="eastAsia"/>
        </w:rPr>
        <w:t>電子檔</w:t>
      </w:r>
      <w:r w:rsidR="006E6BF3">
        <w:rPr>
          <w:rFonts w:hint="eastAsia"/>
        </w:rPr>
        <w:t>作好了沒</w:t>
      </w:r>
      <w:r>
        <w:rPr>
          <w:rFonts w:hint="eastAsia"/>
        </w:rPr>
        <w:t>？</w:t>
      </w:r>
    </w:p>
    <w:p w:rsidR="00BF3008" w:rsidRDefault="00140625" w:rsidP="00BB56A0">
      <w:pPr>
        <w:pStyle w:val="a0"/>
      </w:pPr>
      <w:r>
        <w:rPr>
          <w:rFonts w:hint="eastAsia"/>
        </w:rPr>
        <w:t>有關那些面膜，我覺得你吃虧太大了，我下個月中會再匯5,000給你，讓你少虧一些。</w:t>
      </w:r>
    </w:p>
    <w:p w:rsidR="00BF3008" w:rsidRDefault="00BF3008" w:rsidP="00BB56A0">
      <w:pPr>
        <w:pStyle w:val="a0"/>
      </w:pPr>
      <w:r>
        <w:rPr>
          <w:rFonts w:hint="eastAsia"/>
        </w:rPr>
        <w:t>電腦程式有沒有問題？</w:t>
      </w:r>
    </w:p>
    <w:p w:rsidR="00BF3008" w:rsidRDefault="006E22C9" w:rsidP="00BB56A0">
      <w:pPr>
        <w:pStyle w:val="a0"/>
      </w:pPr>
      <w:r>
        <w:rPr>
          <w:rFonts w:hint="eastAsia"/>
        </w:rPr>
        <w:t>心理學</w:t>
      </w:r>
    </w:p>
    <w:p w:rsidR="00666B41" w:rsidRDefault="00666B41" w:rsidP="00BB56A0">
      <w:pPr>
        <w:pStyle w:val="a0"/>
      </w:pPr>
    </w:p>
    <w:p w:rsidR="00666B41" w:rsidRDefault="004E2E02" w:rsidP="00BB56A0">
      <w:pPr>
        <w:pStyle w:val="a0"/>
      </w:pPr>
      <w:r>
        <w:rPr>
          <w:rFonts w:hint="eastAsia"/>
        </w:rPr>
        <w:t>你吃過晚飯沒？</w:t>
      </w:r>
    </w:p>
    <w:p w:rsidR="004E2E02" w:rsidRDefault="004E2E02" w:rsidP="00BB56A0">
      <w:pPr>
        <w:pStyle w:val="a0"/>
      </w:pPr>
      <w:r>
        <w:rPr>
          <w:rFonts w:hint="eastAsia"/>
        </w:rPr>
        <w:t>你</w:t>
      </w:r>
      <w:proofErr w:type="gramStart"/>
      <w:r>
        <w:rPr>
          <w:rFonts w:hint="eastAsia"/>
        </w:rPr>
        <w:t>有否想叫</w:t>
      </w:r>
      <w:proofErr w:type="gramEnd"/>
      <w:r>
        <w:rPr>
          <w:rFonts w:hint="eastAsia"/>
        </w:rPr>
        <w:t>你姐姐做保養品？</w:t>
      </w:r>
    </w:p>
    <w:p w:rsidR="004E2E02" w:rsidRDefault="004E2E02" w:rsidP="00BB56A0">
      <w:pPr>
        <w:pStyle w:val="a0"/>
      </w:pPr>
      <w:r>
        <w:rPr>
          <w:rFonts w:hint="eastAsia"/>
        </w:rPr>
        <w:t>沒關係，別勉強。這些東西確實不好做。</w:t>
      </w:r>
    </w:p>
    <w:p w:rsidR="008A3532" w:rsidRDefault="008A3532" w:rsidP="00BB56A0">
      <w:pPr>
        <w:pStyle w:val="a0"/>
      </w:pPr>
    </w:p>
    <w:p w:rsidR="00666B41" w:rsidRDefault="00666B41" w:rsidP="00BB56A0">
      <w:pPr>
        <w:pStyle w:val="a0"/>
      </w:pPr>
      <w:r>
        <w:rPr>
          <w:rFonts w:hint="eastAsia"/>
        </w:rPr>
        <w:t>你有否做產品目錄？</w:t>
      </w:r>
    </w:p>
    <w:p w:rsidR="00666B41" w:rsidRDefault="00666B41" w:rsidP="00BB56A0">
      <w:pPr>
        <w:pStyle w:val="a0"/>
      </w:pPr>
      <w:r>
        <w:rPr>
          <w:rFonts w:hint="eastAsia"/>
        </w:rPr>
        <w:t>你有否要做自己的產品外箱？（我樓下客戶上回建議的。）</w:t>
      </w:r>
    </w:p>
    <w:p w:rsidR="00666B41" w:rsidRDefault="00666B41" w:rsidP="00BB56A0">
      <w:pPr>
        <w:pStyle w:val="a0"/>
      </w:pPr>
      <w:r>
        <w:rPr>
          <w:rFonts w:hint="eastAsia"/>
        </w:rPr>
        <w:lastRenderedPageBreak/>
        <w:t>電腦程式有沒有問題？</w:t>
      </w:r>
    </w:p>
    <w:p w:rsidR="00666B41" w:rsidRDefault="00666B41" w:rsidP="00BB56A0">
      <w:pPr>
        <w:pStyle w:val="a0"/>
      </w:pPr>
      <w:r>
        <w:rPr>
          <w:rFonts w:hint="eastAsia"/>
        </w:rPr>
        <w:t>心理學</w:t>
      </w:r>
    </w:p>
    <w:p w:rsidR="00666B41" w:rsidRDefault="00666B41" w:rsidP="00BB56A0">
      <w:pPr>
        <w:pStyle w:val="a0"/>
      </w:pPr>
    </w:p>
    <w:p w:rsidR="00DD4CC9" w:rsidRDefault="00DD4CC9" w:rsidP="00BB56A0">
      <w:pPr>
        <w:pStyle w:val="a0"/>
      </w:pPr>
      <w:r>
        <w:rPr>
          <w:rFonts w:hint="eastAsia"/>
        </w:rPr>
        <w:t>改好了，有空試試看，看有沒有問題。</w:t>
      </w:r>
    </w:p>
    <w:p w:rsidR="00B175AE" w:rsidRDefault="00B175AE" w:rsidP="00BB56A0">
      <w:pPr>
        <w:pStyle w:val="a0"/>
      </w:pPr>
      <w:r>
        <w:rPr>
          <w:rFonts w:hint="eastAsia"/>
        </w:rPr>
        <w:t>通訊</w:t>
      </w:r>
      <w:r w:rsidR="00970CBB" w:rsidRPr="00970CBB">
        <w:rPr>
          <w:rFonts w:hint="eastAsia"/>
        </w:rPr>
        <w:t>埠</w:t>
      </w:r>
      <w:r>
        <w:rPr>
          <w:rFonts w:hint="eastAsia"/>
        </w:rPr>
        <w:t>80正在使用中</w:t>
      </w:r>
    </w:p>
    <w:p w:rsidR="004905F1" w:rsidRDefault="004905F1" w:rsidP="00BB56A0">
      <w:pPr>
        <w:pStyle w:val="a0"/>
      </w:pPr>
      <w:r>
        <w:rPr>
          <w:rFonts w:hint="eastAsia"/>
        </w:rPr>
        <w:t>煩請再傳</w:t>
      </w:r>
      <w:r w:rsidR="00BE05FF">
        <w:rPr>
          <w:rFonts w:hint="eastAsia"/>
        </w:rPr>
        <w:t>一次</w:t>
      </w:r>
      <w:r>
        <w:rPr>
          <w:rFonts w:hint="eastAsia"/>
        </w:rPr>
        <w:t>你公司網址，謝謝！</w:t>
      </w:r>
    </w:p>
    <w:p w:rsidR="004905F1" w:rsidRPr="004905F1" w:rsidRDefault="00BE05FF" w:rsidP="00BB56A0">
      <w:pPr>
        <w:pStyle w:val="a0"/>
      </w:pPr>
      <w:r>
        <w:rPr>
          <w:rFonts w:hint="eastAsia"/>
        </w:rPr>
        <w:t>樺郁生物科技股份有限公司</w:t>
      </w:r>
    </w:p>
    <w:p w:rsidR="00910F3A" w:rsidRDefault="00910F3A" w:rsidP="00BB56A0">
      <w:pPr>
        <w:pStyle w:val="a0"/>
      </w:pPr>
      <w:r>
        <w:rPr>
          <w:rFonts w:hint="eastAsia"/>
        </w:rPr>
        <w:t>有沒加薪？</w:t>
      </w:r>
      <w:r w:rsidR="008D14CF">
        <w:rPr>
          <w:rFonts w:hint="eastAsia"/>
        </w:rPr>
        <w:t>Key Words</w:t>
      </w:r>
    </w:p>
    <w:p w:rsidR="00910F3A" w:rsidRDefault="00910F3A" w:rsidP="00BB56A0">
      <w:pPr>
        <w:pStyle w:val="a0"/>
      </w:pPr>
      <w:r>
        <w:rPr>
          <w:rFonts w:hint="eastAsia"/>
        </w:rPr>
        <w:t>你想不想要我的舊電腦？</w:t>
      </w:r>
    </w:p>
    <w:p w:rsidR="00272BFF" w:rsidRDefault="00272BFF" w:rsidP="00BB56A0">
      <w:pPr>
        <w:pStyle w:val="a0"/>
      </w:pPr>
      <w:r>
        <w:rPr>
          <w:rFonts w:hint="eastAsia"/>
        </w:rPr>
        <w:t>當然，你有優先權。你想要就給你。</w:t>
      </w:r>
    </w:p>
    <w:p w:rsidR="00272BFF" w:rsidRDefault="00272BFF" w:rsidP="00BB56A0">
      <w:pPr>
        <w:pStyle w:val="a0"/>
      </w:pPr>
      <w:r>
        <w:rPr>
          <w:rFonts w:hint="eastAsia"/>
        </w:rPr>
        <w:t>不過，需要修理，你可以請林明駿幫忙。</w:t>
      </w:r>
    </w:p>
    <w:p w:rsidR="00C8679C" w:rsidRDefault="00C8679C" w:rsidP="00BB56A0">
      <w:pPr>
        <w:pStyle w:val="a0"/>
      </w:pPr>
      <w:r>
        <w:rPr>
          <w:rFonts w:hint="eastAsia"/>
        </w:rPr>
        <w:t>你怎知紹文會邀我？</w:t>
      </w:r>
    </w:p>
    <w:p w:rsidR="00AA1A4B" w:rsidRDefault="00AA1A4B" w:rsidP="00BB56A0">
      <w:pPr>
        <w:pStyle w:val="a0"/>
      </w:pPr>
      <w:r>
        <w:rPr>
          <w:rFonts w:hint="eastAsia"/>
        </w:rPr>
        <w:t>到家了沒？發個簡訊，別讓我擔心</w:t>
      </w:r>
    </w:p>
    <w:p w:rsidR="00E45EA5" w:rsidRDefault="00982122" w:rsidP="00BB56A0">
      <w:pPr>
        <w:pStyle w:val="a0"/>
      </w:pPr>
      <w:r>
        <w:rPr>
          <w:rFonts w:hint="eastAsia"/>
        </w:rPr>
        <w:t>你親自送來？</w:t>
      </w:r>
      <w:r w:rsidR="004A0D34">
        <w:rPr>
          <w:rFonts w:hint="eastAsia"/>
        </w:rPr>
        <w:t>搞定</w:t>
      </w:r>
    </w:p>
    <w:p w:rsidR="00982122" w:rsidRDefault="00C77448" w:rsidP="00BB56A0">
      <w:pPr>
        <w:pStyle w:val="a0"/>
      </w:pPr>
      <w:r w:rsidRPr="00C77448">
        <w:rPr>
          <w:rFonts w:hint="eastAsia"/>
        </w:rPr>
        <w:t>胡董: 晚上好!</w:t>
      </w:r>
      <w:r w:rsidR="00E45EA5">
        <w:rPr>
          <w:rFonts w:hint="eastAsia"/>
        </w:rPr>
        <w:t>辛苦</w:t>
      </w:r>
      <w:r w:rsidR="00982122">
        <w:rPr>
          <w:rFonts w:hint="eastAsia"/>
        </w:rPr>
        <w:t>了！</w:t>
      </w:r>
      <w:r w:rsidR="00E45EA5">
        <w:rPr>
          <w:rFonts w:hint="eastAsia"/>
        </w:rPr>
        <w:t>有睡好嗎？多多休息，保重！</w:t>
      </w:r>
      <w:r w:rsidR="00982122">
        <w:rPr>
          <w:rFonts w:hint="eastAsia"/>
        </w:rPr>
        <w:t>。</w:t>
      </w:r>
    </w:p>
    <w:p w:rsidR="00E45EA5" w:rsidRDefault="00E45EA5" w:rsidP="00BB56A0">
      <w:pPr>
        <w:pStyle w:val="a0"/>
      </w:pPr>
      <w:r>
        <w:rPr>
          <w:rFonts w:hint="eastAsia"/>
        </w:rPr>
        <w:t>找時間去睡覺，調整時差，別累壞了！</w:t>
      </w:r>
    </w:p>
    <w:p w:rsidR="00DF443F" w:rsidRDefault="00DF443F" w:rsidP="00BB56A0">
      <w:pPr>
        <w:pStyle w:val="a0"/>
      </w:pPr>
      <w:r>
        <w:rPr>
          <w:rFonts w:hint="eastAsia"/>
        </w:rPr>
        <w:t>游小姐：您訂購的您何時會在家？請告知以便拿給你，謝謝！</w:t>
      </w:r>
    </w:p>
    <w:p w:rsidR="004D23EF" w:rsidRDefault="00B724B7" w:rsidP="00BB56A0">
      <w:pPr>
        <w:pStyle w:val="a0"/>
      </w:pPr>
      <w:r>
        <w:rPr>
          <w:rFonts w:hint="eastAsia"/>
        </w:rPr>
        <w:t>1：800</w:t>
      </w:r>
    </w:p>
    <w:p w:rsidR="00B724B7" w:rsidRDefault="00B724B7" w:rsidP="00BB56A0">
      <w:pPr>
        <w:pStyle w:val="a0"/>
      </w:pPr>
      <w:r>
        <w:rPr>
          <w:rFonts w:hint="eastAsia"/>
        </w:rPr>
        <w:t>2：=</w:t>
      </w:r>
    </w:p>
    <w:p w:rsidR="00B724B7" w:rsidRDefault="00B724B7" w:rsidP="00BB56A0">
      <w:pPr>
        <w:pStyle w:val="a0"/>
      </w:pPr>
      <w:r>
        <w:rPr>
          <w:rFonts w:hint="eastAsia"/>
        </w:rPr>
        <w:t>3：2</w:t>
      </w:r>
    </w:p>
    <w:p w:rsidR="00471033" w:rsidRDefault="00471033" w:rsidP="00BB56A0">
      <w:pPr>
        <w:pStyle w:val="a0"/>
      </w:pPr>
      <w:r w:rsidRPr="00471033">
        <w:rPr>
          <w:rFonts w:hint="eastAsia"/>
        </w:rPr>
        <w:t>胡董: 晚上好!</w:t>
      </w:r>
    </w:p>
    <w:p w:rsidR="004D23EF" w:rsidRDefault="004D23EF" w:rsidP="00BB56A0">
      <w:pPr>
        <w:pStyle w:val="a0"/>
      </w:pPr>
      <w:r>
        <w:rPr>
          <w:rFonts w:hint="eastAsia"/>
        </w:rPr>
        <w:t>歡迎載譽歸國！分享一首詞</w:t>
      </w:r>
    </w:p>
    <w:p w:rsidR="004D23EF" w:rsidRDefault="00B91352" w:rsidP="00BB56A0">
      <w:pPr>
        <w:pStyle w:val="a0"/>
      </w:pPr>
      <w:r>
        <w:rPr>
          <w:rFonts w:hint="eastAsia"/>
        </w:rPr>
        <w:t>好的，謝謝！你也一樣，別餓壞了。</w:t>
      </w:r>
    </w:p>
    <w:p w:rsidR="004D23EF" w:rsidRPr="004D23EF" w:rsidRDefault="004D23EF" w:rsidP="00BB56A0">
      <w:pPr>
        <w:pStyle w:val="a0"/>
      </w:pPr>
      <w:r w:rsidRPr="004D23EF">
        <w:t>朝代：宋代</w:t>
      </w:r>
    </w:p>
    <w:p w:rsidR="004D23EF" w:rsidRPr="004D23EF" w:rsidRDefault="004D23EF" w:rsidP="00BB56A0">
      <w:pPr>
        <w:pStyle w:val="a0"/>
        <w:rPr>
          <w:bCs/>
        </w:rPr>
      </w:pPr>
      <w:r w:rsidRPr="004D23EF">
        <w:rPr>
          <w:bCs/>
        </w:rPr>
        <w:t>作者：</w:t>
      </w:r>
      <w:hyperlink r:id="rId8" w:tooltip="柳永簡介" w:history="1">
        <w:r w:rsidRPr="004D23EF">
          <w:rPr>
            <w:rStyle w:val="aa"/>
            <w:bCs/>
          </w:rPr>
          <w:t>柳永</w:t>
        </w:r>
      </w:hyperlink>
    </w:p>
    <w:p w:rsidR="004D23EF" w:rsidRPr="004D23EF" w:rsidRDefault="004D23EF" w:rsidP="00BB56A0">
      <w:pPr>
        <w:pStyle w:val="a0"/>
      </w:pPr>
    </w:p>
    <w:p w:rsidR="004D23EF" w:rsidRPr="004D23EF" w:rsidRDefault="004D23EF" w:rsidP="00BB56A0">
      <w:pPr>
        <w:pStyle w:val="a0"/>
      </w:pPr>
      <w:r w:rsidRPr="004D23EF">
        <w:t>原文：</w:t>
      </w:r>
    </w:p>
    <w:p w:rsidR="004D23EF" w:rsidRPr="004D23EF" w:rsidRDefault="004D23EF" w:rsidP="00BB56A0">
      <w:pPr>
        <w:pStyle w:val="a0"/>
      </w:pPr>
    </w:p>
    <w:p w:rsidR="004D23EF" w:rsidRPr="004D23EF" w:rsidRDefault="004D23EF" w:rsidP="00BB56A0">
      <w:pPr>
        <w:pStyle w:val="a0"/>
      </w:pPr>
      <w:r w:rsidRPr="004D23EF">
        <w:t>寒蟬悽切，對長亭晚，驟雨初歇。</w:t>
      </w:r>
    </w:p>
    <w:p w:rsidR="004D23EF" w:rsidRPr="004D23EF" w:rsidRDefault="004D23EF" w:rsidP="00BB56A0">
      <w:pPr>
        <w:pStyle w:val="a0"/>
      </w:pPr>
      <w:r w:rsidRPr="004D23EF">
        <w:t>都門帳飲無緒，留戀處，蘭舟催發。</w:t>
      </w:r>
    </w:p>
    <w:p w:rsidR="004D23EF" w:rsidRDefault="004D23EF" w:rsidP="00BB56A0">
      <w:pPr>
        <w:pStyle w:val="a0"/>
      </w:pPr>
      <w:r w:rsidRPr="004D23EF">
        <w:t>執手相看淚眼，竟無語凝噎。</w:t>
      </w:r>
    </w:p>
    <w:p w:rsidR="004D23EF" w:rsidRPr="004D23EF" w:rsidRDefault="004D23EF" w:rsidP="00BB56A0">
      <w:pPr>
        <w:pStyle w:val="a0"/>
      </w:pPr>
    </w:p>
    <w:p w:rsidR="004D23EF" w:rsidRPr="004D23EF" w:rsidRDefault="004D23EF" w:rsidP="00BB56A0">
      <w:pPr>
        <w:pStyle w:val="a0"/>
      </w:pPr>
      <w:r w:rsidRPr="004D23EF">
        <w:t>念去去，千里煙波，暮靄沉沉楚天闊。</w:t>
      </w:r>
      <w:r w:rsidRPr="004D23EF">
        <w:br/>
        <w:t>多情自古傷離別，更那堪冷落清秋節！</w:t>
      </w:r>
    </w:p>
    <w:p w:rsidR="004D23EF" w:rsidRDefault="004D23EF" w:rsidP="00BB56A0">
      <w:pPr>
        <w:pStyle w:val="a0"/>
      </w:pPr>
      <w:r w:rsidRPr="004D23EF">
        <w:t>今宵酒醒何處？楊柳岸，曉風殘月。</w:t>
      </w:r>
    </w:p>
    <w:p w:rsidR="004D23EF" w:rsidRPr="004D23EF" w:rsidRDefault="004D23EF" w:rsidP="00BB56A0">
      <w:pPr>
        <w:pStyle w:val="a0"/>
      </w:pPr>
    </w:p>
    <w:p w:rsidR="004D23EF" w:rsidRPr="004D23EF" w:rsidRDefault="004D23EF" w:rsidP="00BB56A0">
      <w:pPr>
        <w:pStyle w:val="a0"/>
      </w:pPr>
      <w:r w:rsidRPr="004D23EF">
        <w:t>此去經年，應是良辰好景虛設。</w:t>
      </w:r>
    </w:p>
    <w:p w:rsidR="004D23EF" w:rsidRDefault="004D23EF" w:rsidP="00BB56A0">
      <w:pPr>
        <w:pStyle w:val="a0"/>
      </w:pPr>
      <w:r w:rsidRPr="004D23EF">
        <w:t>便縱有千種風情，更與何人說？</w:t>
      </w:r>
    </w:p>
    <w:p w:rsidR="004D23EF" w:rsidRDefault="004D23EF" w:rsidP="00BB56A0">
      <w:pPr>
        <w:pStyle w:val="a0"/>
      </w:pPr>
    </w:p>
    <w:p w:rsidR="00CF5F7F" w:rsidRDefault="00CF5F7F" w:rsidP="00BB56A0">
      <w:pPr>
        <w:pStyle w:val="a0"/>
      </w:pPr>
      <w:r>
        <w:rPr>
          <w:rFonts w:hint="eastAsia"/>
        </w:rPr>
        <w:t>500片面膜已送達，並已收現。</w:t>
      </w:r>
    </w:p>
    <w:p w:rsidR="001811CD" w:rsidRDefault="001811CD" w:rsidP="00BB56A0">
      <w:pPr>
        <w:pStyle w:val="a0"/>
      </w:pPr>
      <w:r>
        <w:rPr>
          <w:rFonts w:hint="eastAsia"/>
        </w:rPr>
        <w:t>500片面膜已送出，並已收現。</w:t>
      </w:r>
      <w:r w:rsidR="00A7191D">
        <w:rPr>
          <w:rFonts w:hint="eastAsia"/>
        </w:rPr>
        <w:t>這幾天我會ATM轉帳至你帳戶。</w:t>
      </w:r>
    </w:p>
    <w:p w:rsidR="001811CD" w:rsidRDefault="000949F9" w:rsidP="00BB56A0">
      <w:pPr>
        <w:pStyle w:val="a0"/>
      </w:pPr>
      <w:r>
        <w:rPr>
          <w:rFonts w:hint="eastAsia"/>
        </w:rPr>
        <w:lastRenderedPageBreak/>
        <w:t>今天賣了500片面膜，迄今最大一筆單，新年新氣象，托大家的福。</w:t>
      </w:r>
    </w:p>
    <w:p w:rsidR="009E58C2" w:rsidRDefault="009E58C2" w:rsidP="00BB56A0">
      <w:pPr>
        <w:pStyle w:val="a0"/>
      </w:pPr>
      <w:r>
        <w:rPr>
          <w:rFonts w:hint="eastAsia"/>
        </w:rPr>
        <w:t>希望你的生意也蒸蒸日上！</w:t>
      </w:r>
    </w:p>
    <w:p w:rsidR="009E58C2" w:rsidRDefault="009E58C2" w:rsidP="00BB56A0">
      <w:pPr>
        <w:pStyle w:val="a0"/>
      </w:pPr>
      <w:r>
        <w:rPr>
          <w:rFonts w:hint="eastAsia"/>
        </w:rPr>
        <w:t>非因順利而開心；</w:t>
      </w:r>
    </w:p>
    <w:p w:rsidR="000949F9" w:rsidRDefault="009E58C2" w:rsidP="00BB56A0">
      <w:pPr>
        <w:pStyle w:val="a0"/>
      </w:pPr>
      <w:r>
        <w:rPr>
          <w:rFonts w:hint="eastAsia"/>
        </w:rPr>
        <w:t>倒因開心而順利！</w:t>
      </w:r>
    </w:p>
    <w:p w:rsidR="006068BF" w:rsidRDefault="006068BF" w:rsidP="00BB56A0">
      <w:pPr>
        <w:pStyle w:val="a0"/>
      </w:pPr>
      <w:r>
        <w:rPr>
          <w:rFonts w:hint="eastAsia"/>
        </w:rPr>
        <w:t>該公司的 （進銷存電腦程式）都是我寫的，他們覺得很好用，所以我很開心。</w:t>
      </w:r>
    </w:p>
    <w:p w:rsidR="006068BF" w:rsidRPr="000949F9" w:rsidRDefault="006068BF" w:rsidP="00BB56A0">
      <w:pPr>
        <w:pStyle w:val="a0"/>
      </w:pPr>
    </w:p>
    <w:p w:rsidR="00314ED2" w:rsidRDefault="00314ED2" w:rsidP="00BB56A0">
      <w:pPr>
        <w:pStyle w:val="a0"/>
      </w:pPr>
      <w:r>
        <w:rPr>
          <w:rFonts w:hint="eastAsia"/>
        </w:rPr>
        <w:t>沒想到居然會成交，</w:t>
      </w:r>
      <w:r w:rsidR="002A277A">
        <w:rPr>
          <w:rFonts w:hint="eastAsia"/>
        </w:rPr>
        <w:t>攻下一城是一城。</w:t>
      </w:r>
    </w:p>
    <w:p w:rsidR="002A277A" w:rsidRDefault="002A277A" w:rsidP="00BB56A0">
      <w:pPr>
        <w:pStyle w:val="a0"/>
      </w:pPr>
      <w:r>
        <w:rPr>
          <w:rFonts w:hint="eastAsia"/>
        </w:rPr>
        <w:t>本來一直在殺價，我就是不讓！</w:t>
      </w:r>
    </w:p>
    <w:p w:rsidR="00CF5F7F" w:rsidRDefault="00CF5F7F" w:rsidP="00BB56A0">
      <w:pPr>
        <w:pStyle w:val="a0"/>
      </w:pPr>
      <w:r>
        <w:rPr>
          <w:rFonts w:hint="eastAsia"/>
        </w:rPr>
        <w:t>是的，我會要求廠商改進。謝謝！</w:t>
      </w:r>
    </w:p>
    <w:p w:rsidR="00314ED2" w:rsidRDefault="00314ED2" w:rsidP="00BB56A0">
      <w:pPr>
        <w:pStyle w:val="a0"/>
      </w:pPr>
      <w:r>
        <w:rPr>
          <w:rFonts w:hint="eastAsia"/>
        </w:rPr>
        <w:t>樓下的美容師建議有自己的外紙箱，會比較專業。（上二則是轉傳）</w:t>
      </w:r>
    </w:p>
    <w:p w:rsidR="00315036" w:rsidRDefault="005E69E3" w:rsidP="00BB56A0">
      <w:r>
        <w:rPr>
          <w:rFonts w:hint="eastAsia"/>
        </w:rPr>
        <w:t>老人家了，沒有帥不帥的問題！</w:t>
      </w:r>
    </w:p>
    <w:p w:rsidR="005E69E3" w:rsidRPr="008345D1" w:rsidRDefault="005E69E3" w:rsidP="00BB56A0">
      <w:r>
        <w:rPr>
          <w:rFonts w:hint="eastAsia"/>
        </w:rPr>
        <w:t>只是沒看到</w:t>
      </w:r>
      <w:r w:rsidR="007D287B">
        <w:rPr>
          <w:rFonts w:hint="eastAsia"/>
        </w:rPr>
        <w:t>都在想</w:t>
      </w:r>
      <w:r>
        <w:rPr>
          <w:rFonts w:hint="eastAsia"/>
        </w:rPr>
        <w:t>女兒</w:t>
      </w:r>
      <w:r w:rsidR="007D287B">
        <w:rPr>
          <w:rFonts w:hint="eastAsia"/>
        </w:rPr>
        <w:t>！</w:t>
      </w:r>
      <w:r>
        <w:rPr>
          <w:rFonts w:hint="eastAsia"/>
        </w:rPr>
        <w:t>，心情低落。</w:t>
      </w:r>
    </w:p>
    <w:p w:rsidR="00315036" w:rsidRDefault="00C43A5C" w:rsidP="00BB56A0">
      <w:r>
        <w:t>2019年1月13日星期日</w:t>
      </w:r>
    </w:p>
    <w:p w:rsidR="00C43A5C" w:rsidRDefault="00C43A5C" w:rsidP="00BB56A0">
      <w:pPr>
        <w:pStyle w:val="a0"/>
        <w:rPr>
          <w:shd w:val="clear" w:color="auto" w:fill="FFFFFF"/>
        </w:rPr>
      </w:pPr>
      <w:r w:rsidRPr="00EC66E1">
        <w:rPr>
          <w:rFonts w:hint="eastAsia"/>
          <w:shd w:val="clear" w:color="auto" w:fill="FFFFFF"/>
        </w:rPr>
        <w:t>胡董: 晚安!</w:t>
      </w:r>
      <w:r w:rsidRPr="006949D8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天冷，照顧好自己，中華民國才有希望。</w:t>
      </w:r>
    </w:p>
    <w:p w:rsidR="00C43A5C" w:rsidRPr="001D6D6D" w:rsidRDefault="00C43A5C" w:rsidP="00BB56A0">
      <w:pPr>
        <w:pStyle w:val="a0"/>
      </w:pPr>
      <w:r w:rsidRPr="001D6D6D">
        <w:rPr>
          <w:rFonts w:hint="eastAsia"/>
        </w:rPr>
        <w:t>胡董: 晚上好!</w:t>
      </w:r>
    </w:p>
    <w:p w:rsidR="00C43A5C" w:rsidRPr="001D6D6D" w:rsidRDefault="00C43A5C" w:rsidP="00BB56A0">
      <w:pPr>
        <w:pStyle w:val="a0"/>
      </w:pPr>
      <w:r w:rsidRPr="001D6D6D">
        <w:rPr>
          <w:rFonts w:hint="eastAsia"/>
        </w:rPr>
        <w:t>胡董:下午好 !</w:t>
      </w:r>
      <w:r>
        <w:rPr>
          <w:rFonts w:hint="eastAsia"/>
        </w:rPr>
        <w:t>元宵節快樂！</w:t>
      </w:r>
    </w:p>
    <w:p w:rsidR="00C43A5C" w:rsidRDefault="00C43A5C" w:rsidP="00BB56A0">
      <w:pPr>
        <w:pStyle w:val="a0"/>
      </w:pPr>
      <w:r w:rsidRPr="001D6D6D">
        <w:rPr>
          <w:rFonts w:hint="eastAsia"/>
        </w:rPr>
        <w:t>胡董:早安!</w:t>
      </w:r>
    </w:p>
    <w:p w:rsidR="00BD3448" w:rsidRDefault="00BD3448" w:rsidP="00BB56A0">
      <w:pPr>
        <w:pStyle w:val="a0"/>
      </w:pPr>
      <w:r>
        <w:rPr>
          <w:rFonts w:hint="eastAsia"/>
        </w:rPr>
        <w:t>特別傳給你珍藏。</w:t>
      </w:r>
    </w:p>
    <w:p w:rsidR="00BD3448" w:rsidRDefault="00BD3448" w:rsidP="00BB56A0">
      <w:pPr>
        <w:pStyle w:val="a0"/>
      </w:pPr>
      <w:r>
        <w:rPr>
          <w:rFonts w:hint="eastAsia"/>
        </w:rPr>
        <w:t>親愛的小妹：</w:t>
      </w:r>
      <w:r w:rsidR="00967E11">
        <w:rPr>
          <w:rFonts w:hint="eastAsia"/>
        </w:rPr>
        <w:t>終於又找到你了</w:t>
      </w:r>
      <w:r>
        <w:rPr>
          <w:rFonts w:hint="eastAsia"/>
        </w:rPr>
        <w:t>，</w:t>
      </w:r>
      <w:r w:rsidR="00967E11">
        <w:rPr>
          <w:rFonts w:hint="eastAsia"/>
        </w:rPr>
        <w:t>太棒了！</w:t>
      </w:r>
    </w:p>
    <w:p w:rsidR="00BD3448" w:rsidRDefault="00BD3448" w:rsidP="00BB56A0">
      <w:pPr>
        <w:pStyle w:val="a0"/>
      </w:pPr>
      <w:r>
        <w:rPr>
          <w:rFonts w:hint="eastAsia"/>
        </w:rPr>
        <w:t>剛剛樓下訂貨500片面膜，這完全是小妹帶給我的運氣。</w:t>
      </w:r>
    </w:p>
    <w:p w:rsidR="00BD3448" w:rsidRDefault="001850B1" w:rsidP="00BB56A0">
      <w:pPr>
        <w:pStyle w:val="a0"/>
      </w:pPr>
      <w:r>
        <w:rPr>
          <w:rFonts w:hint="eastAsia"/>
        </w:rPr>
        <w:t>只是喜歡看美女而已，特與你分享。</w:t>
      </w:r>
    </w:p>
    <w:p w:rsidR="0019299B" w:rsidRDefault="0019299B" w:rsidP="00BB56A0">
      <w:pPr>
        <w:pStyle w:val="a0"/>
      </w:pPr>
      <w:r>
        <w:rPr>
          <w:rFonts w:hint="eastAsia"/>
        </w:rPr>
        <w:t>70歲仍風韻猶存，真不容易！</w:t>
      </w:r>
    </w:p>
    <w:p w:rsidR="001850B1" w:rsidRDefault="001850B1" w:rsidP="00BB56A0">
      <w:pPr>
        <w:pStyle w:val="a0"/>
      </w:pPr>
      <w:r>
        <w:rPr>
          <w:rFonts w:hint="eastAsia"/>
        </w:rPr>
        <w:t>你記性真好！</w:t>
      </w:r>
    </w:p>
    <w:p w:rsidR="0019299B" w:rsidRDefault="00910D03" w:rsidP="00BB56A0">
      <w:pPr>
        <w:pStyle w:val="a0"/>
      </w:pPr>
      <w:r>
        <w:rPr>
          <w:rFonts w:hint="eastAsia"/>
        </w:rPr>
        <w:t>此情無計可消除</w:t>
      </w:r>
    </w:p>
    <w:p w:rsidR="006D580A" w:rsidRDefault="006D580A" w:rsidP="00BB56A0">
      <w:pPr>
        <w:pStyle w:val="a0"/>
      </w:pPr>
      <w:r>
        <w:rPr>
          <w:rFonts w:hint="eastAsia"/>
        </w:rPr>
        <w:t>也無風雨也無情</w:t>
      </w:r>
    </w:p>
    <w:p w:rsidR="00C43A5C" w:rsidRDefault="00C43A5C" w:rsidP="00BB56A0">
      <w:r>
        <w:rPr>
          <w:rFonts w:hint="eastAsia"/>
        </w:rPr>
        <w:t>芝芝：</w:t>
      </w:r>
    </w:p>
    <w:p w:rsidR="007728F9" w:rsidRDefault="007728F9" w:rsidP="00BB56A0">
      <w:r>
        <w:rPr>
          <w:rFonts w:hint="eastAsia"/>
        </w:rPr>
        <w:t>希望你抽空看看我傳給你的YouTube視屏</w:t>
      </w:r>
      <w:r w:rsidR="0011221A">
        <w:rPr>
          <w:rFonts w:hint="eastAsia"/>
        </w:rPr>
        <w:t>（</w:t>
      </w:r>
      <w:r w:rsidR="0011221A" w:rsidRPr="0011221A">
        <w:t>https://www.youtube.com/watch?v=48waGBSAeN4</w:t>
      </w:r>
      <w:r w:rsidR="0011221A">
        <w:rPr>
          <w:rFonts w:hint="eastAsia"/>
        </w:rPr>
        <w:t>）</w:t>
      </w:r>
      <w:r>
        <w:rPr>
          <w:rFonts w:hint="eastAsia"/>
        </w:rPr>
        <w:t>，</w:t>
      </w:r>
    </w:p>
    <w:p w:rsidR="008E5BA5" w:rsidRDefault="007728F9" w:rsidP="00BB56A0">
      <w:r>
        <w:rPr>
          <w:rFonts w:hint="eastAsia"/>
        </w:rPr>
        <w:t>我覺得你會有所啟發，</w:t>
      </w:r>
      <w:r w:rsidR="0011221A">
        <w:rPr>
          <w:rFonts w:hint="eastAsia"/>
        </w:rPr>
        <w:t>現在是你們年輕人的天下，加油！</w:t>
      </w:r>
    </w:p>
    <w:p w:rsidR="0011221A" w:rsidRDefault="0011221A" w:rsidP="00BB56A0"/>
    <w:p w:rsidR="00683696" w:rsidRDefault="00683696" w:rsidP="00BB56A0">
      <w:r>
        <w:rPr>
          <w:rFonts w:hint="eastAsia"/>
        </w:rPr>
        <w:t>請試試我Line傳給你的jill.accdb，看看是否符合你的需求，謝謝！</w:t>
      </w:r>
    </w:p>
    <w:p w:rsidR="00E008C6" w:rsidRDefault="00E008C6" w:rsidP="00BB56A0">
      <w:r>
        <w:rPr>
          <w:rFonts w:hint="eastAsia"/>
        </w:rPr>
        <w:t>剛剛樓下要訂貨500片面膜。，請盡速島個電話給我。</w:t>
      </w:r>
    </w:p>
    <w:p w:rsidR="00E008C6" w:rsidRDefault="00E008C6" w:rsidP="00BB56A0">
      <w:r>
        <w:rPr>
          <w:rFonts w:hint="eastAsia"/>
        </w:rPr>
        <w:t>亞</w:t>
      </w:r>
    </w:p>
    <w:p w:rsidR="00E008C6" w:rsidRDefault="00E008C6" w:rsidP="00BB56A0">
      <w:r>
        <w:rPr>
          <w:rFonts w:hint="eastAsia"/>
        </w:rPr>
        <w:t>沒錯，王亞玲，應該錯不了。</w:t>
      </w:r>
    </w:p>
    <w:p w:rsidR="00E008C6" w:rsidRPr="00E008C6" w:rsidRDefault="00E008C6" w:rsidP="00BB56A0">
      <w:r>
        <w:rPr>
          <w:rFonts w:hint="eastAsia"/>
        </w:rPr>
        <w:t>你怎麼想起來的？</w:t>
      </w:r>
    </w:p>
    <w:p w:rsidR="00C43A5C" w:rsidRDefault="00C43A5C" w:rsidP="00BB56A0">
      <w:pPr>
        <w:pStyle w:val="a0"/>
      </w:pPr>
      <w:r>
        <w:rPr>
          <w:rFonts w:hint="eastAsia"/>
        </w:rPr>
        <w:t>有空聽聽，6+1高效整合。</w:t>
      </w:r>
    </w:p>
    <w:p w:rsidR="00C43A5C" w:rsidRDefault="002A7D03" w:rsidP="00BB56A0">
      <w:r>
        <w:t>2019年1月15日星期二</w:t>
      </w:r>
    </w:p>
    <w:p w:rsidR="002A7D03" w:rsidRDefault="002A7D03" w:rsidP="00BB56A0">
      <w:r>
        <w:rPr>
          <w:rFonts w:hint="eastAsia"/>
        </w:rPr>
        <w:t>存在主義</w:t>
      </w:r>
    </w:p>
    <w:p w:rsidR="00BA439B" w:rsidRPr="00BA439B" w:rsidRDefault="00BA439B" w:rsidP="00BB56A0">
      <w:r>
        <w:rPr>
          <w:rFonts w:hint="eastAsia"/>
        </w:rPr>
        <w:t>減肥中。</w:t>
      </w:r>
    </w:p>
    <w:p w:rsidR="00315036" w:rsidRDefault="00605D18" w:rsidP="00BB56A0">
      <w:r>
        <w:rPr>
          <w:rFonts w:hint="eastAsia"/>
        </w:rPr>
        <w:t>我的電腦又當了！</w:t>
      </w:r>
    </w:p>
    <w:p w:rsidR="00605D18" w:rsidRDefault="00605D18" w:rsidP="00BB56A0">
      <w:r>
        <w:rPr>
          <w:rFonts w:hint="eastAsia"/>
        </w:rPr>
        <w:t>不知何office都不能Run了！</w:t>
      </w:r>
    </w:p>
    <w:p w:rsidR="00605D18" w:rsidRDefault="00C81AFA" w:rsidP="00BB56A0">
      <w:r>
        <w:rPr>
          <w:rFonts w:hint="eastAsia"/>
        </w:rPr>
        <w:t>打算全部重灌。</w:t>
      </w:r>
    </w:p>
    <w:p w:rsidR="00677188" w:rsidRDefault="00677188" w:rsidP="00BB56A0">
      <w:r>
        <w:lastRenderedPageBreak/>
        <w:t>2019年1月17日星期四</w:t>
      </w:r>
    </w:p>
    <w:p w:rsidR="00677188" w:rsidRDefault="00677188" w:rsidP="00BB56A0">
      <w:r>
        <w:rPr>
          <w:rFonts w:hint="eastAsia"/>
        </w:rPr>
        <w:t>啟明兄：</w:t>
      </w:r>
    </w:p>
    <w:p w:rsidR="00677188" w:rsidRDefault="00677188" w:rsidP="00BB56A0">
      <w:r>
        <w:rPr>
          <w:rFonts w:hint="eastAsia"/>
        </w:rPr>
        <w:t>寄來的禮品已收訖，由衷感激！謝謝方方面的關照，謝謝！</w:t>
      </w:r>
    </w:p>
    <w:p w:rsidR="00936303" w:rsidRPr="00F65022" w:rsidRDefault="00936303" w:rsidP="00BB56A0">
      <w:r>
        <w:rPr>
          <w:rFonts w:hint="eastAsia"/>
        </w:rPr>
        <w:t>供應商：</w:t>
      </w:r>
      <w:r w:rsidR="00F65022">
        <w:rPr>
          <w:rFonts w:hint="eastAsia"/>
        </w:rPr>
        <w:t>離騷經</w:t>
      </w:r>
      <w:r w:rsidR="00F65022" w:rsidRPr="00F65022">
        <w:rPr>
          <w:rFonts w:hint="eastAsia"/>
        </w:rPr>
        <w:t xml:space="preserve"> </w:t>
      </w:r>
    </w:p>
    <w:p w:rsidR="00710B11" w:rsidRPr="008345D1" w:rsidRDefault="00710B11" w:rsidP="00BB56A0">
      <w:r>
        <w:rPr>
          <w:rFonts w:hint="eastAsia"/>
        </w:rPr>
        <w:t>1984</w:t>
      </w:r>
      <w:r>
        <w:t>—</w:t>
      </w:r>
      <w:r>
        <w:rPr>
          <w:rFonts w:hint="eastAsia"/>
        </w:rPr>
        <w:t>動物莊園animal farm</w:t>
      </w:r>
      <w:r w:rsidR="00EF4995">
        <w:t>—</w:t>
      </w:r>
      <w:r w:rsidR="00EF4995">
        <w:rPr>
          <w:rFonts w:hint="eastAsia"/>
        </w:rPr>
        <w:t>一袋彈珠</w:t>
      </w:r>
    </w:p>
    <w:p w:rsidR="00315036" w:rsidRPr="008345D1" w:rsidRDefault="00315036" w:rsidP="00BB56A0">
      <w:r w:rsidRPr="008345D1">
        <w:rPr>
          <w:rFonts w:hint="eastAsia"/>
        </w:rPr>
        <w:t xml:space="preserve">正本:  </w:t>
      </w:r>
      <w:bookmarkStart w:id="8" w:name="正本"/>
      <w:bookmarkEnd w:id="8"/>
    </w:p>
    <w:p w:rsidR="00315036" w:rsidRDefault="00315036" w:rsidP="00BB56A0">
      <w:r w:rsidRPr="008345D1">
        <w:rPr>
          <w:rFonts w:hint="eastAsia"/>
        </w:rPr>
        <w:t xml:space="preserve">副本:  </w:t>
      </w:r>
      <w:bookmarkStart w:id="9" w:name="副本"/>
      <w:bookmarkEnd w:id="9"/>
    </w:p>
    <w:p w:rsidR="00D84467" w:rsidRDefault="00B0577A" w:rsidP="00BB56A0">
      <w:r>
        <w:rPr>
          <w:rFonts w:hint="eastAsia"/>
        </w:rPr>
        <w:t>剛剛樓下訂貨500片面膜。</w:t>
      </w:r>
    </w:p>
    <w:p w:rsidR="00B0577A" w:rsidRDefault="00B0577A" w:rsidP="00BB56A0">
      <w:r>
        <w:rPr>
          <w:rFonts w:hint="eastAsia"/>
        </w:rPr>
        <w:t>你不在喝酒沒意思。</w:t>
      </w:r>
    </w:p>
    <w:p w:rsidR="00B0577A" w:rsidRDefault="00B0577A" w:rsidP="00BB56A0">
      <w:r>
        <w:rPr>
          <w:rFonts w:hint="eastAsia"/>
        </w:rPr>
        <w:t>你戒菸了沒？</w:t>
      </w:r>
    </w:p>
    <w:p w:rsidR="00B0577A" w:rsidRDefault="00B0577A" w:rsidP="00BB56A0">
      <w:r>
        <w:rPr>
          <w:rFonts w:hint="eastAsia"/>
        </w:rPr>
        <w:t>在美國不方便，返台後一定又抽了，對吧！</w:t>
      </w:r>
    </w:p>
    <w:p w:rsidR="00547D6A" w:rsidRDefault="00547D6A" w:rsidP="00BB56A0"/>
    <w:p w:rsidR="00B0577A" w:rsidRDefault="00B0577A" w:rsidP="00BB56A0">
      <w:r>
        <w:rPr>
          <w:rFonts w:hint="eastAsia"/>
        </w:rPr>
        <w:t>美容師。</w:t>
      </w:r>
    </w:p>
    <w:p w:rsidR="00D84467" w:rsidRPr="0051580E" w:rsidRDefault="00D84467" w:rsidP="00BB56A0">
      <w:r w:rsidRPr="0051580E">
        <w:rPr>
          <w:rFonts w:hint="eastAsia"/>
        </w:rPr>
        <w:t>山有山的高度，水有水的深度，</w:t>
      </w:r>
    </w:p>
    <w:p w:rsidR="00D84467" w:rsidRPr="0051580E" w:rsidRDefault="00D84467" w:rsidP="00BB56A0">
      <w:r w:rsidRPr="0051580E">
        <w:rPr>
          <w:rFonts w:hint="eastAsia"/>
        </w:rPr>
        <w:t>沒必要攀比，每個人都有自己的長處。</w:t>
      </w:r>
    </w:p>
    <w:p w:rsidR="00D84467" w:rsidRPr="0051580E" w:rsidRDefault="00D84467" w:rsidP="00BB56A0">
      <w:r w:rsidRPr="0051580E">
        <w:rPr>
          <w:rFonts w:hint="eastAsia"/>
        </w:rPr>
        <w:t>風有風的自由，雲有雲的溫柔，</w:t>
      </w:r>
    </w:p>
    <w:p w:rsidR="00D84467" w:rsidRPr="0051580E" w:rsidRDefault="00D84467" w:rsidP="00BB56A0">
      <w:r w:rsidRPr="0051580E">
        <w:rPr>
          <w:rFonts w:hint="eastAsia"/>
        </w:rPr>
        <w:t>沒必要模仿，每個人都有自己的個性。</w:t>
      </w:r>
    </w:p>
    <w:p w:rsidR="00D84467" w:rsidRPr="0051580E" w:rsidRDefault="00D84467" w:rsidP="00BB56A0">
      <w:r w:rsidRPr="0051580E">
        <w:rPr>
          <w:rFonts w:hint="eastAsia"/>
        </w:rPr>
        <w:t>您認為快樂的，就去尋找。</w:t>
      </w:r>
    </w:p>
    <w:p w:rsidR="00D84467" w:rsidRPr="0051580E" w:rsidRDefault="00D84467" w:rsidP="00BB56A0">
      <w:r w:rsidRPr="0051580E">
        <w:rPr>
          <w:rFonts w:hint="eastAsia"/>
        </w:rPr>
        <w:t>您認為值得的，就去守候。</w:t>
      </w:r>
    </w:p>
    <w:p w:rsidR="00D84467" w:rsidRPr="0051580E" w:rsidRDefault="00D84467" w:rsidP="00BB56A0">
      <w:r w:rsidRPr="0051580E">
        <w:rPr>
          <w:rFonts w:hint="eastAsia"/>
        </w:rPr>
        <w:t>您認為幸福的，就去珍惜。</w:t>
      </w:r>
    </w:p>
    <w:p w:rsidR="00D84467" w:rsidRPr="00D84467" w:rsidRDefault="00D84467" w:rsidP="00BB56A0">
      <w:r w:rsidRPr="00D84467">
        <w:rPr>
          <w:rFonts w:hint="eastAsia"/>
        </w:rPr>
        <w:t>依心而行，無憾今生。</w:t>
      </w:r>
    </w:p>
    <w:p w:rsidR="00D84467" w:rsidRPr="00D84467" w:rsidRDefault="00D84467" w:rsidP="00BB56A0"/>
    <w:p w:rsidR="00D84467" w:rsidRPr="00D84467" w:rsidRDefault="00D84467" w:rsidP="00BB56A0">
      <w:r w:rsidRPr="00D84467">
        <w:rPr>
          <w:rFonts w:hint="eastAsia"/>
        </w:rPr>
        <w:t>人生1條路：走自己的路。</w:t>
      </w:r>
    </w:p>
    <w:p w:rsidR="00D84467" w:rsidRPr="00D84467" w:rsidRDefault="00D84467" w:rsidP="00BB56A0">
      <w:r w:rsidRPr="00D84467">
        <w:rPr>
          <w:rFonts w:hint="eastAsia"/>
        </w:rPr>
        <w:t>人生2件寶：身體好、心情好。</w:t>
      </w:r>
    </w:p>
    <w:p w:rsidR="00D84467" w:rsidRPr="00D84467" w:rsidRDefault="00D84467" w:rsidP="00BB56A0">
      <w:r w:rsidRPr="00D84467">
        <w:rPr>
          <w:rFonts w:hint="eastAsia"/>
        </w:rPr>
        <w:t>人生有4苦：看不透、捨不得、輸不起、放不下。</w:t>
      </w:r>
    </w:p>
    <w:p w:rsidR="00D84467" w:rsidRDefault="00D84467" w:rsidP="00BB56A0">
      <w:r w:rsidRPr="00D84467">
        <w:rPr>
          <w:rFonts w:hint="eastAsia"/>
        </w:rPr>
        <w:t>人生5句話：再難也要堅持，再好也要淡泊，再差也要自信，</w:t>
      </w:r>
    </w:p>
    <w:p w:rsidR="00D84467" w:rsidRPr="00D84467" w:rsidRDefault="00D84467" w:rsidP="00BB56A0">
      <w:r>
        <w:rPr>
          <w:rFonts w:hint="eastAsia"/>
        </w:rPr>
        <w:t xml:space="preserve">            </w:t>
      </w:r>
      <w:r w:rsidRPr="00D84467">
        <w:rPr>
          <w:rFonts w:hint="eastAsia"/>
        </w:rPr>
        <w:t>再多也要節省，再冷也要熱情。</w:t>
      </w:r>
    </w:p>
    <w:p w:rsidR="00D84467" w:rsidRDefault="00D84467" w:rsidP="00BB56A0">
      <w:r w:rsidRPr="00D84467">
        <w:rPr>
          <w:rFonts w:hint="eastAsia"/>
        </w:rPr>
        <w:t>人生6財富：身體、知識、夢想、信念、自信、骨氣。</w:t>
      </w:r>
    </w:p>
    <w:p w:rsidR="0051580E" w:rsidRDefault="00BA7C94" w:rsidP="00BB56A0">
      <w:hyperlink r:id="rId9" w:history="1">
        <w:r w:rsidR="0051580E">
          <w:rPr>
            <w:rStyle w:val="aa"/>
            <w:rFonts w:ascii="PMingLiu" w:hAnsi="PMingLiu"/>
            <w:color w:val="000000"/>
            <w:sz w:val="16"/>
            <w:szCs w:val="16"/>
            <w:bdr w:val="none" w:sz="0" w:space="0" w:color="auto" w:frame="1"/>
          </w:rPr>
          <w:t>張籍</w:t>
        </w:r>
      </w:hyperlink>
      <w:r w:rsidR="0051580E">
        <w:t>〈</w:t>
      </w:r>
      <w:hyperlink r:id="rId10" w:history="1">
        <w:r w:rsidR="0051580E">
          <w:rPr>
            <w:rStyle w:val="aa"/>
            <w:rFonts w:ascii="PMingLiu" w:hAnsi="PMingLiu"/>
            <w:color w:val="000000"/>
            <w:sz w:val="16"/>
            <w:szCs w:val="16"/>
            <w:bdr w:val="none" w:sz="0" w:space="0" w:color="auto" w:frame="1"/>
          </w:rPr>
          <w:t>節婦吟</w:t>
        </w:r>
      </w:hyperlink>
      <w:r w:rsidR="0051580E">
        <w:t>〉</w:t>
      </w:r>
      <w:r w:rsidR="0051580E">
        <w:br/>
        <w:t>（寄東平李司空師道）</w:t>
      </w:r>
    </w:p>
    <w:p w:rsidR="0051580E" w:rsidRDefault="0051580E" w:rsidP="00BB56A0">
      <w:r>
        <w:t>君知妾有夫，贈妾雙明珠。</w:t>
      </w:r>
      <w:r>
        <w:br/>
        <w:t>感君纏綿意，繫在紅羅襦。</w:t>
      </w:r>
      <w:r>
        <w:br/>
        <w:t>妾家高樓連苑起，良人執戟明光裡。</w:t>
      </w:r>
      <w:r>
        <w:br/>
        <w:t>知君用心如日月，事夫誓擬同生死。</w:t>
      </w:r>
      <w:r>
        <w:br/>
        <w:t>還君明珠雙淚垂，恨不相逢未嫁時！</w:t>
      </w:r>
    </w:p>
    <w:p w:rsidR="00745403" w:rsidRDefault="00745403" w:rsidP="00BB56A0"/>
    <w:p w:rsidR="00CB444D" w:rsidRDefault="00CB444D" w:rsidP="00BB56A0">
      <w:r>
        <w:rPr>
          <w:rFonts w:hint="eastAsia"/>
        </w:rPr>
        <w:t>現在每天都會讀首詩，只是把喜歡的分享給你。</w:t>
      </w:r>
    </w:p>
    <w:p w:rsidR="0051580E" w:rsidRDefault="0051580E" w:rsidP="00BB56A0">
      <w:r>
        <w:rPr>
          <w:rFonts w:hint="eastAsia"/>
        </w:rPr>
        <w:t>長干行書蘇東坡</w:t>
      </w:r>
    </w:p>
    <w:p w:rsidR="00D720D6" w:rsidRDefault="00D720D6" w:rsidP="00BB56A0">
      <w:r>
        <w:rPr>
          <w:rFonts w:hint="eastAsia"/>
        </w:rPr>
        <w:t>還好吧，有沒有臭一個臉？</w:t>
      </w:r>
      <w:r w:rsidR="00FA612C">
        <w:rPr>
          <w:rFonts w:hint="eastAsia"/>
        </w:rPr>
        <w:t>可複製的領導力</w:t>
      </w:r>
      <w:r w:rsidR="00FC49BF">
        <w:rPr>
          <w:rFonts w:hint="eastAsia"/>
        </w:rPr>
        <w:t>生活的哲學</w:t>
      </w:r>
    </w:p>
    <w:p w:rsidR="00985AD3" w:rsidRDefault="00985AD3" w:rsidP="00BB56A0">
      <w:r>
        <w:rPr>
          <w:rFonts w:hint="eastAsia"/>
        </w:rPr>
        <w:t>題城南庄</w:t>
      </w:r>
    </w:p>
    <w:p w:rsidR="00F12910" w:rsidRDefault="00F12910" w:rsidP="00BB56A0"/>
    <w:p w:rsidR="00F12910" w:rsidRDefault="00F12910" w:rsidP="00BB56A0">
      <w:r>
        <w:lastRenderedPageBreak/>
        <w:t>2019年1月22日星期二</w:t>
      </w:r>
    </w:p>
    <w:p w:rsidR="00F12910" w:rsidRDefault="00F12910" w:rsidP="00BB56A0">
      <w:r>
        <w:rPr>
          <w:rFonts w:hint="eastAsia"/>
        </w:rPr>
        <w:t>6號1樓林太太，做美容的。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2"/>
        <w:gridCol w:w="121"/>
        <w:gridCol w:w="7348"/>
      </w:tblGrid>
      <w:tr w:rsidR="0097538A" w:rsidTr="00975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7538A" w:rsidRDefault="0097538A" w:rsidP="00BB56A0">
            <w:pPr>
              <w:pStyle w:val="2"/>
            </w:pPr>
            <w:r>
              <w:t>《桃夭》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538A" w:rsidRDefault="0097538A" w:rsidP="00BB56A0"/>
        </w:tc>
        <w:tc>
          <w:tcPr>
            <w:tcW w:w="0" w:type="auto"/>
            <w:shd w:val="clear" w:color="auto" w:fill="FFFFFF"/>
            <w:vAlign w:val="center"/>
            <w:hideMark/>
          </w:tcPr>
          <w:p w:rsidR="0097538A" w:rsidRDefault="00BA7C94" w:rsidP="00BB56A0">
            <w:pPr>
              <w:rPr>
                <w:rStyle w:val="aa"/>
              </w:rPr>
            </w:pPr>
            <w:r>
              <w:fldChar w:fldCharType="begin"/>
            </w:r>
            <w:r w:rsidR="0097538A">
              <w:instrText xml:space="preserve"> HYPERLINK "https://ctext.org/" \o "" </w:instrText>
            </w:r>
            <w:r>
              <w:fldChar w:fldCharType="separate"/>
            </w:r>
          </w:p>
          <w:p w:rsidR="0097538A" w:rsidRDefault="00BA7C94" w:rsidP="00BB56A0">
            <w:r>
              <w:fldChar w:fldCharType="end"/>
            </w:r>
          </w:p>
          <w:p w:rsidR="0097538A" w:rsidRDefault="00BA7C94" w:rsidP="00BB56A0">
            <w:pPr>
              <w:rPr>
                <w:rFonts w:ascii="Verdana" w:eastAsia="新細明體" w:hAnsi="Verdana" w:cs="新細明體"/>
                <w:color w:val="000000"/>
                <w:sz w:val="19"/>
                <w:szCs w:val="19"/>
              </w:rPr>
            </w:pPr>
            <w:hyperlink r:id="rId11" w:history="1">
              <w:r w:rsidR="0097538A">
                <w:rPr>
                  <w:rStyle w:val="aa"/>
                  <w:rFonts w:ascii="Arial" w:hAnsi="Arial" w:cs="Arial"/>
                  <w:bCs/>
                  <w:color w:val="000000"/>
                </w:rPr>
                <w:t>提到《桃夭》的書籍</w:t>
              </w:r>
            </w:hyperlink>
            <w:r w:rsidR="0097538A"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  <w:hyperlink r:id="rId12" w:history="1">
              <w:r w:rsidR="0097538A">
                <w:rPr>
                  <w:rStyle w:val="aa"/>
                  <w:rFonts w:ascii="Arial" w:hAnsi="Arial" w:cs="Arial"/>
                  <w:bCs/>
                </w:rPr>
                <w:t>電子圖書館</w:t>
              </w:r>
            </w:hyperlink>
          </w:p>
        </w:tc>
      </w:tr>
    </w:tbl>
    <w:p w:rsidR="0097538A" w:rsidRDefault="0097538A" w:rsidP="00BB56A0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511"/>
        <w:gridCol w:w="2075"/>
      </w:tblGrid>
      <w:tr w:rsidR="0097538A" w:rsidTr="0097538A">
        <w:trPr>
          <w:tblCellSpacing w:w="15" w:type="dxa"/>
        </w:trPr>
        <w:tc>
          <w:tcPr>
            <w:tcW w:w="500" w:type="dxa"/>
            <w:shd w:val="clear" w:color="auto" w:fill="FFFFFF"/>
            <w:hideMark/>
          </w:tcPr>
          <w:p w:rsidR="0097538A" w:rsidRDefault="00BA7C94" w:rsidP="00BB56A0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hyperlink r:id="rId13" w:anchor="n14033" w:history="1">
              <w:r w:rsidR="0097538A">
                <w:rPr>
                  <w:rStyle w:val="aa"/>
                  <w:rFonts w:ascii="Verdana" w:hAnsi="Verdana"/>
                  <w:color w:val="000000"/>
                </w:rPr>
                <w:t>1</w:t>
              </w:r>
            </w:hyperlink>
            <w:r w:rsidR="0097538A"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  <w:p w:rsidR="0097538A" w:rsidRDefault="00BA7C94" w:rsidP="00BB56A0">
            <w:pPr>
              <w:rPr>
                <w:rStyle w:val="aa"/>
              </w:rPr>
            </w:pPr>
            <w:r>
              <w:fldChar w:fldCharType="begin"/>
            </w:r>
            <w:r w:rsidR="0097538A">
              <w:instrText xml:space="preserve"> </w:instrText>
            </w:r>
            <w:r w:rsidR="0097538A">
              <w:rPr>
                <w:rFonts w:hint="eastAsia"/>
              </w:rPr>
              <w:instrText>HYPERLINK "https://ctext.org/dictionary.pl?if=gb&amp;id=14033" \l "s10000079" \o "打開字典"</w:instrText>
            </w:r>
            <w:r w:rsidR="0097538A">
              <w:instrText xml:space="preserve"> </w:instrText>
            </w:r>
            <w:r>
              <w:fldChar w:fldCharType="separate"/>
            </w:r>
            <w:r w:rsidR="0097538A">
              <w:rPr>
                <w:rStyle w:val="aa"/>
                <w:rFonts w:ascii="Verdana" w:hAnsi="Verdana"/>
                <w:sz w:val="19"/>
                <w:szCs w:val="19"/>
              </w:rPr>
              <w:t>打開字典</w:t>
            </w:r>
          </w:p>
          <w:p w:rsidR="0097538A" w:rsidRDefault="00BA7C94" w:rsidP="00BB56A0">
            <w:r>
              <w:fldChar w:fldCharType="end"/>
            </w:r>
          </w:p>
          <w:p w:rsidR="0097538A" w:rsidRDefault="00BA7C94" w:rsidP="00BB56A0">
            <w:pPr>
              <w:rPr>
                <w:rStyle w:val="aa"/>
              </w:rPr>
            </w:pPr>
            <w:r>
              <w:fldChar w:fldCharType="begin"/>
            </w:r>
            <w:r w:rsidR="0097538A">
              <w:instrText xml:space="preserve"> </w:instrText>
            </w:r>
            <w:r w:rsidR="0097538A">
              <w:rPr>
                <w:rFonts w:hint="eastAsia"/>
              </w:rPr>
              <w:instrText>HYPERLINK "https://ctext.org/text.pl?node=14033&amp;if=gb&amp;show=parallel" \o "顯示相似段落"</w:instrText>
            </w:r>
            <w:r w:rsidR="0097538A">
              <w:instrText xml:space="preserve"> </w:instrText>
            </w:r>
            <w:r>
              <w:fldChar w:fldCharType="separate"/>
            </w:r>
            <w:r w:rsidR="0097538A">
              <w:rPr>
                <w:rStyle w:val="aa"/>
                <w:rFonts w:ascii="Verdana" w:hAnsi="Verdana"/>
                <w:sz w:val="19"/>
                <w:szCs w:val="19"/>
              </w:rPr>
              <w:t>顯示相似段落</w:t>
            </w:r>
          </w:p>
          <w:p w:rsidR="0097538A" w:rsidRDefault="00BA7C94" w:rsidP="00BB56A0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fldChar w:fldCharType="end"/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97538A" w:rsidRDefault="0097538A" w:rsidP="00BB56A0">
            <w:pPr>
              <w:rPr>
                <w:rFonts w:eastAsia="新細明體" w:cs="新細明體"/>
              </w:rPr>
            </w:pPr>
            <w:r>
              <w:t>桃夭: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538A" w:rsidRDefault="0097538A" w:rsidP="00BB56A0">
            <w:pPr>
              <w:rPr>
                <w:rFonts w:eastAsia="新細明體" w:cs="新細明體"/>
              </w:rPr>
            </w:pPr>
            <w:bookmarkStart w:id="10" w:name="result"/>
            <w:bookmarkEnd w:id="10"/>
            <w:r>
              <w:rPr>
                <w:color w:val="FF0000"/>
              </w:rPr>
              <w:t>桃之夭夭</w:t>
            </w:r>
            <w:r>
              <w:t>、灼灼其華。</w:t>
            </w:r>
            <w:r>
              <w:br/>
              <w:t>之子于歸、宜其室家。</w:t>
            </w:r>
          </w:p>
        </w:tc>
      </w:tr>
      <w:tr w:rsidR="0097538A" w:rsidTr="0097538A">
        <w:trPr>
          <w:tblCellSpacing w:w="15" w:type="dxa"/>
        </w:trPr>
        <w:tc>
          <w:tcPr>
            <w:tcW w:w="500" w:type="dxa"/>
            <w:shd w:val="clear" w:color="auto" w:fill="FFFFFF"/>
            <w:hideMark/>
          </w:tcPr>
          <w:p w:rsidR="0097538A" w:rsidRDefault="00BA7C94" w:rsidP="00BB56A0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hyperlink r:id="rId14" w:anchor="n14034" w:history="1">
              <w:r w:rsidR="0097538A">
                <w:rPr>
                  <w:rStyle w:val="aa"/>
                  <w:rFonts w:ascii="Verdana" w:hAnsi="Verdana"/>
                  <w:color w:val="000000"/>
                </w:rPr>
                <w:t>2</w:t>
              </w:r>
            </w:hyperlink>
            <w:r w:rsidR="0097538A"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  <w:p w:rsidR="0097538A" w:rsidRDefault="00BA7C94" w:rsidP="00BB56A0">
            <w:pPr>
              <w:rPr>
                <w:rStyle w:val="aa"/>
              </w:rPr>
            </w:pPr>
            <w:r>
              <w:fldChar w:fldCharType="begin"/>
            </w:r>
            <w:r w:rsidR="0097538A">
              <w:instrText xml:space="preserve"> </w:instrText>
            </w:r>
            <w:r w:rsidR="0097538A">
              <w:rPr>
                <w:rFonts w:hint="eastAsia"/>
              </w:rPr>
              <w:instrText>HYPERLINK "https://ctext.org/dictionary.pl?if=gb&amp;id=14034" \l "s10000083" \o "打開字典"</w:instrText>
            </w:r>
            <w:r w:rsidR="0097538A">
              <w:instrText xml:space="preserve"> </w:instrText>
            </w:r>
            <w:r>
              <w:fldChar w:fldCharType="separate"/>
            </w:r>
            <w:r w:rsidR="0097538A">
              <w:rPr>
                <w:rStyle w:val="aa"/>
                <w:rFonts w:ascii="Verdana" w:hAnsi="Verdana"/>
                <w:sz w:val="19"/>
                <w:szCs w:val="19"/>
              </w:rPr>
              <w:t>打開字典</w:t>
            </w:r>
          </w:p>
          <w:p w:rsidR="0097538A" w:rsidRDefault="00BA7C94" w:rsidP="00BB56A0">
            <w:r>
              <w:fldChar w:fldCharType="end"/>
            </w:r>
          </w:p>
          <w:p w:rsidR="0097538A" w:rsidRDefault="00BA7C94" w:rsidP="00BB56A0">
            <w:pPr>
              <w:rPr>
                <w:rStyle w:val="aa"/>
              </w:rPr>
            </w:pPr>
            <w:r>
              <w:fldChar w:fldCharType="begin"/>
            </w:r>
            <w:r w:rsidR="0097538A">
              <w:instrText xml:space="preserve"> </w:instrText>
            </w:r>
            <w:r w:rsidR="0097538A">
              <w:rPr>
                <w:rFonts w:hint="eastAsia"/>
              </w:rPr>
              <w:instrText>HYPERLINK "https://ctext.org/text.pl?node=14034&amp;if=gb&amp;show=parallel" \o "顯示相似段落"</w:instrText>
            </w:r>
            <w:r w:rsidR="0097538A">
              <w:instrText xml:space="preserve"> </w:instrText>
            </w:r>
            <w:r>
              <w:fldChar w:fldCharType="separate"/>
            </w:r>
            <w:r w:rsidR="0097538A">
              <w:rPr>
                <w:rStyle w:val="aa"/>
                <w:rFonts w:ascii="Verdana" w:hAnsi="Verdana"/>
                <w:sz w:val="19"/>
                <w:szCs w:val="19"/>
              </w:rPr>
              <w:t>顯示相似段落</w:t>
            </w:r>
          </w:p>
          <w:p w:rsidR="0097538A" w:rsidRDefault="00BA7C94" w:rsidP="00BB56A0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fldChar w:fldCharType="end"/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97538A" w:rsidRDefault="0097538A" w:rsidP="00BB56A0">
            <w:pPr>
              <w:rPr>
                <w:rFonts w:eastAsia="新細明體" w:cs="新細明體"/>
              </w:rPr>
            </w:pPr>
            <w:r>
              <w:t>桃夭: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538A" w:rsidRDefault="0097538A" w:rsidP="00BB56A0">
            <w:pPr>
              <w:rPr>
                <w:rFonts w:eastAsia="新細明體" w:cs="新細明體"/>
              </w:rPr>
            </w:pPr>
            <w:r>
              <w:rPr>
                <w:color w:val="FF0000"/>
              </w:rPr>
              <w:t>桃之夭夭</w:t>
            </w:r>
            <w:r>
              <w:t>、有蕡其實。</w:t>
            </w:r>
            <w:r>
              <w:br/>
              <w:t>之子于歸、宜其家室。</w:t>
            </w:r>
          </w:p>
        </w:tc>
      </w:tr>
      <w:tr w:rsidR="0097538A" w:rsidTr="0097538A">
        <w:trPr>
          <w:tblCellSpacing w:w="15" w:type="dxa"/>
        </w:trPr>
        <w:tc>
          <w:tcPr>
            <w:tcW w:w="500" w:type="dxa"/>
            <w:shd w:val="clear" w:color="auto" w:fill="FFFFFF"/>
            <w:hideMark/>
          </w:tcPr>
          <w:p w:rsidR="0097538A" w:rsidRDefault="00BA7C94" w:rsidP="00BB56A0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hyperlink r:id="rId15" w:anchor="n14035" w:history="1">
              <w:r w:rsidR="0097538A">
                <w:rPr>
                  <w:rStyle w:val="aa"/>
                  <w:rFonts w:ascii="Verdana" w:hAnsi="Verdana"/>
                  <w:color w:val="000000"/>
                </w:rPr>
                <w:t>3</w:t>
              </w:r>
            </w:hyperlink>
            <w:r w:rsidR="0097538A"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  <w:p w:rsidR="0097538A" w:rsidRDefault="00BA7C94" w:rsidP="00BB56A0">
            <w:pPr>
              <w:rPr>
                <w:rStyle w:val="aa"/>
              </w:rPr>
            </w:pPr>
            <w:r>
              <w:fldChar w:fldCharType="begin"/>
            </w:r>
            <w:r w:rsidR="0097538A">
              <w:instrText xml:space="preserve"> </w:instrText>
            </w:r>
            <w:r w:rsidR="0097538A">
              <w:rPr>
                <w:rFonts w:hint="eastAsia"/>
              </w:rPr>
              <w:instrText>HYPERLINK "https://ctext.org/dictionary.pl?if=gb&amp;id=14035" \l "s10000087" \o "打開字典"</w:instrText>
            </w:r>
            <w:r w:rsidR="0097538A">
              <w:instrText xml:space="preserve"> </w:instrText>
            </w:r>
            <w:r>
              <w:fldChar w:fldCharType="separate"/>
            </w:r>
            <w:r w:rsidR="0097538A">
              <w:rPr>
                <w:rStyle w:val="aa"/>
                <w:rFonts w:ascii="Verdana" w:hAnsi="Verdana"/>
                <w:sz w:val="19"/>
                <w:szCs w:val="19"/>
              </w:rPr>
              <w:t>打開字典</w:t>
            </w:r>
          </w:p>
          <w:p w:rsidR="0097538A" w:rsidRDefault="00BA7C94" w:rsidP="00BB56A0">
            <w:r>
              <w:fldChar w:fldCharType="end"/>
            </w:r>
          </w:p>
          <w:p w:rsidR="0097538A" w:rsidRDefault="00BA7C94" w:rsidP="00BB56A0">
            <w:pPr>
              <w:rPr>
                <w:rStyle w:val="aa"/>
              </w:rPr>
            </w:pPr>
            <w:r>
              <w:fldChar w:fldCharType="begin"/>
            </w:r>
            <w:r w:rsidR="0097538A">
              <w:instrText xml:space="preserve"> </w:instrText>
            </w:r>
            <w:r w:rsidR="0097538A">
              <w:rPr>
                <w:rFonts w:hint="eastAsia"/>
              </w:rPr>
              <w:instrText>HYPERLINK "https://ctext.org/text.pl?node=14035&amp;if=gb&amp;show=parallel" \o "顯示相似段落"</w:instrText>
            </w:r>
            <w:r w:rsidR="0097538A">
              <w:instrText xml:space="preserve"> </w:instrText>
            </w:r>
            <w:r>
              <w:fldChar w:fldCharType="separate"/>
            </w:r>
            <w:r w:rsidR="0097538A">
              <w:rPr>
                <w:rStyle w:val="aa"/>
                <w:rFonts w:ascii="Verdana" w:hAnsi="Verdana"/>
                <w:sz w:val="19"/>
                <w:szCs w:val="19"/>
              </w:rPr>
              <w:t>顯示相似段落</w:t>
            </w:r>
          </w:p>
          <w:p w:rsidR="0097538A" w:rsidRDefault="00BA7C94" w:rsidP="00BB56A0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fldChar w:fldCharType="end"/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97538A" w:rsidRDefault="0097538A" w:rsidP="00BB56A0">
            <w:pPr>
              <w:rPr>
                <w:rFonts w:eastAsia="新細明體" w:cs="新細明體"/>
              </w:rPr>
            </w:pPr>
            <w:r>
              <w:t>桃夭: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538A" w:rsidRDefault="0097538A" w:rsidP="00BB56A0">
            <w:pPr>
              <w:rPr>
                <w:rFonts w:eastAsia="新細明體" w:cs="新細明體"/>
              </w:rPr>
            </w:pPr>
            <w:r>
              <w:rPr>
                <w:color w:val="FF0000"/>
              </w:rPr>
              <w:t>桃之夭夭</w:t>
            </w:r>
            <w:r>
              <w:t>、其葉蓁蓁。</w:t>
            </w:r>
            <w:r>
              <w:br/>
              <w:t>之子于歸、宜其家人。</w:t>
            </w:r>
          </w:p>
        </w:tc>
      </w:tr>
    </w:tbl>
    <w:p w:rsidR="00985AD3" w:rsidRPr="00985AD3" w:rsidRDefault="00985AD3" w:rsidP="00BB56A0">
      <w:r w:rsidRPr="00985AD3">
        <w:t>題都城南莊</w:t>
      </w:r>
    </w:p>
    <w:p w:rsidR="00985AD3" w:rsidRPr="00985AD3" w:rsidRDefault="00985AD3" w:rsidP="00BB56A0">
      <w:r w:rsidRPr="00985AD3">
        <w:t>朝代：唐代</w:t>
      </w:r>
    </w:p>
    <w:p w:rsidR="00985AD3" w:rsidRDefault="00985AD3" w:rsidP="00BB56A0">
      <w:r w:rsidRPr="00985AD3">
        <w:t>作者：</w:t>
      </w:r>
      <w:hyperlink r:id="rId16" w:tooltip="崔護簡介" w:history="1">
        <w:r w:rsidRPr="00985AD3">
          <w:rPr>
            <w:rStyle w:val="aa"/>
          </w:rPr>
          <w:t>崔護</w:t>
        </w:r>
      </w:hyperlink>
    </w:p>
    <w:p w:rsidR="00985AD3" w:rsidRPr="00985AD3" w:rsidRDefault="00985AD3" w:rsidP="00BB56A0"/>
    <w:p w:rsidR="00985AD3" w:rsidRPr="00985AD3" w:rsidRDefault="00985AD3" w:rsidP="00BB56A0">
      <w:r w:rsidRPr="00985AD3">
        <w:t>原文：</w:t>
      </w:r>
    </w:p>
    <w:p w:rsidR="00985AD3" w:rsidRDefault="00985AD3" w:rsidP="00BB56A0">
      <w:r w:rsidRPr="00985AD3">
        <w:t>去年今日此門中，人面桃花相映紅。</w:t>
      </w:r>
      <w:r w:rsidRPr="00985AD3">
        <w:br/>
        <w:t>人面不知何處去，桃花依舊笑春風。</w:t>
      </w:r>
    </w:p>
    <w:p w:rsidR="00AC32FA" w:rsidRDefault="00AC32FA" w:rsidP="00BB56A0">
      <w:pPr>
        <w:pStyle w:val="1"/>
      </w:pPr>
      <w:r>
        <w:lastRenderedPageBreak/>
        <w:t>C</w:t>
      </w:r>
      <w:r>
        <w:rPr>
          <w:rFonts w:hint="eastAsia"/>
        </w:rPr>
        <w:t>lassmate</w:t>
      </w:r>
    </w:p>
    <w:p w:rsidR="00B07984" w:rsidRDefault="00B07984" w:rsidP="00BB56A0">
      <w:r>
        <w:t>1 錢利華</w:t>
      </w:r>
    </w:p>
    <w:p w:rsidR="00B07984" w:rsidRDefault="00B07984" w:rsidP="00BB56A0">
      <w:r>
        <w:t>02 鍾淑慎（2位）</w:t>
      </w:r>
    </w:p>
    <w:p w:rsidR="00B07984" w:rsidRDefault="00B07984" w:rsidP="00BB56A0">
      <w:r>
        <w:t>03 吳永賢（2位）</w:t>
      </w:r>
    </w:p>
    <w:p w:rsidR="00B07984" w:rsidRDefault="00B07984" w:rsidP="00BB56A0">
      <w:r>
        <w:t>04 陳朝岳（2位）</w:t>
      </w:r>
    </w:p>
    <w:p w:rsidR="00B07984" w:rsidRDefault="00B07984" w:rsidP="00BB56A0">
      <w:r>
        <w:t>05 溫秀乾（2位）</w:t>
      </w:r>
    </w:p>
    <w:p w:rsidR="00B07984" w:rsidRDefault="00B07984" w:rsidP="00BB56A0">
      <w:r>
        <w:t>06 王偉光（2位）</w:t>
      </w:r>
    </w:p>
    <w:p w:rsidR="00B07984" w:rsidRDefault="00B07984" w:rsidP="00BB56A0">
      <w:r>
        <w:t>07 陳啟明</w:t>
      </w:r>
    </w:p>
    <w:p w:rsidR="00B07984" w:rsidRDefault="00B07984" w:rsidP="00BB56A0">
      <w:r>
        <w:t>08 方政欽</w:t>
      </w:r>
    </w:p>
    <w:p w:rsidR="00B07984" w:rsidRDefault="00B07984" w:rsidP="00BB56A0">
      <w:r>
        <w:t>09 黃     賀（2位）</w:t>
      </w:r>
    </w:p>
    <w:p w:rsidR="00B07984" w:rsidRDefault="00B07984" w:rsidP="00BB56A0">
      <w:r>
        <w:t>10 黃麗霞</w:t>
      </w:r>
    </w:p>
    <w:p w:rsidR="00B07984" w:rsidRDefault="00B07984" w:rsidP="00BB56A0">
      <w:r>
        <w:t>11 過士蘭</w:t>
      </w:r>
    </w:p>
    <w:p w:rsidR="00B07984" w:rsidRDefault="00B07984" w:rsidP="00BB56A0">
      <w:r>
        <w:t>12 陳淑娟</w:t>
      </w:r>
    </w:p>
    <w:p w:rsidR="00B07984" w:rsidRDefault="00B07984" w:rsidP="00BB56A0">
      <w:r>
        <w:t>13 黃素娥</w:t>
      </w:r>
    </w:p>
    <w:p w:rsidR="00B07984" w:rsidRDefault="00B07984" w:rsidP="00BB56A0">
      <w:r>
        <w:t>14 吳宗勇</w:t>
      </w:r>
    </w:p>
    <w:p w:rsidR="00B07984" w:rsidRDefault="00B07984" w:rsidP="00BB56A0">
      <w:r>
        <w:t>15 施惠卿</w:t>
      </w:r>
    </w:p>
    <w:p w:rsidR="00B07984" w:rsidRDefault="00B07984" w:rsidP="00BB56A0">
      <w:r>
        <w:t>16 陳悅表（2位）</w:t>
      </w:r>
    </w:p>
    <w:p w:rsidR="00B07984" w:rsidRDefault="00B07984" w:rsidP="00BB56A0">
      <w:r>
        <w:t>17 祝志太</w:t>
      </w:r>
    </w:p>
    <w:p w:rsidR="00B07984" w:rsidRDefault="00B07984" w:rsidP="00BB56A0">
      <w:r>
        <w:t>18 林超群</w:t>
      </w:r>
    </w:p>
    <w:p w:rsidR="00392072" w:rsidRDefault="00392072" w:rsidP="00BB56A0">
      <w:r>
        <w:rPr>
          <w:rFonts w:hint="eastAsia"/>
        </w:rPr>
        <w:t>早安！</w:t>
      </w:r>
    </w:p>
    <w:p w:rsidR="00392072" w:rsidRDefault="00392072" w:rsidP="00BB56A0">
      <w:r>
        <w:rPr>
          <w:rFonts w:hint="eastAsia"/>
        </w:rPr>
        <w:t>偉光兄：</w:t>
      </w:r>
    </w:p>
    <w:p w:rsidR="00392072" w:rsidRPr="00392072" w:rsidRDefault="00392072" w:rsidP="00BB56A0">
      <w:r>
        <w:rPr>
          <w:rFonts w:hint="eastAsia"/>
        </w:rPr>
        <w:t>天氣多變，小心天雨路滑，請注意保暖！</w:t>
      </w:r>
    </w:p>
    <w:p w:rsidR="00AC32FA" w:rsidRDefault="00AC32FA" w:rsidP="00BB56A0">
      <w:r>
        <w:rPr>
          <w:rFonts w:hint="eastAsia"/>
        </w:rPr>
        <w:t>祝志太：</w:t>
      </w:r>
    </w:p>
    <w:p w:rsidR="00B13EED" w:rsidRDefault="000A792E" w:rsidP="00BB56A0">
      <w:r>
        <w:rPr>
          <w:rFonts w:hint="eastAsia"/>
        </w:rPr>
        <w:t>老</w:t>
      </w:r>
      <w:r w:rsidRPr="000A792E">
        <w:rPr>
          <w:rFonts w:hint="eastAsia"/>
        </w:rPr>
        <w:t>祝</w:t>
      </w:r>
      <w:r>
        <w:rPr>
          <w:rFonts w:hint="eastAsia"/>
        </w:rPr>
        <w:t>：</w:t>
      </w:r>
    </w:p>
    <w:p w:rsidR="00F428A8" w:rsidRDefault="00F428A8" w:rsidP="00BB56A0">
      <w:proofErr w:type="gramStart"/>
      <w:r>
        <w:rPr>
          <w:rFonts w:hint="eastAsia"/>
        </w:rPr>
        <w:t>說得好</w:t>
      </w:r>
      <w:proofErr w:type="gramEnd"/>
      <w:r>
        <w:rPr>
          <w:rFonts w:hint="eastAsia"/>
        </w:rPr>
        <w:t>，頗有同感。</w:t>
      </w:r>
    </w:p>
    <w:p w:rsidR="00B13EED" w:rsidRDefault="00B13EED" w:rsidP="00BB56A0">
      <w:r>
        <w:rPr>
          <w:rFonts w:hint="eastAsia"/>
        </w:rPr>
        <w:t>我那乾女兒，只是同情我這個殘廢老人而已，虧欠她太多了。</w:t>
      </w:r>
    </w:p>
    <w:p w:rsidR="00B13EED" w:rsidRDefault="00B13EED" w:rsidP="00BB56A0"/>
    <w:p w:rsidR="00B13EED" w:rsidRDefault="00B13EED" w:rsidP="00BB56A0">
      <w:r>
        <w:rPr>
          <w:rFonts w:hint="eastAsia"/>
        </w:rPr>
        <w:t>讓你和阿鳥千里迢迢跑來我這裡，真過意不去。</w:t>
      </w:r>
    </w:p>
    <w:p w:rsidR="002A65A6" w:rsidRDefault="002A65A6" w:rsidP="00BB56A0">
      <w:r>
        <w:rPr>
          <w:rFonts w:hint="eastAsia"/>
        </w:rPr>
        <w:t>明晚6點，我會在家恭候。</w:t>
      </w:r>
    </w:p>
    <w:p w:rsidR="00CC532E" w:rsidRDefault="00CC532E" w:rsidP="00BB56A0">
      <w:r>
        <w:rPr>
          <w:rFonts w:hint="eastAsia"/>
        </w:rPr>
        <w:t>你們會一起來嗎？</w:t>
      </w:r>
    </w:p>
    <w:p w:rsidR="0082295E" w:rsidRDefault="00CC532E" w:rsidP="00BB56A0">
      <w:r>
        <w:rPr>
          <w:rFonts w:hint="eastAsia"/>
        </w:rPr>
        <w:t>沒錯，</w:t>
      </w:r>
      <w:r w:rsidRPr="00CC532E">
        <w:rPr>
          <w:rFonts w:hint="eastAsia"/>
        </w:rPr>
        <w:t>是永安市場</w:t>
      </w:r>
      <w:r>
        <w:rPr>
          <w:rFonts w:hint="eastAsia"/>
        </w:rPr>
        <w:t>。</w:t>
      </w:r>
    </w:p>
    <w:p w:rsidR="00CC532E" w:rsidRDefault="00CC532E" w:rsidP="00BB56A0">
      <w:r>
        <w:rPr>
          <w:rFonts w:hint="eastAsia"/>
        </w:rPr>
        <w:t>你可以早點來</w:t>
      </w:r>
      <w:r w:rsidR="0082295E">
        <w:rPr>
          <w:rFonts w:hint="eastAsia"/>
        </w:rPr>
        <w:t>喝個茶、</w:t>
      </w:r>
      <w:r>
        <w:rPr>
          <w:rFonts w:hint="eastAsia"/>
        </w:rPr>
        <w:t>打打屁。</w:t>
      </w:r>
    </w:p>
    <w:p w:rsidR="000D3F2B" w:rsidRDefault="000D3F2B" w:rsidP="00BB56A0">
      <w:r>
        <w:rPr>
          <w:rFonts w:hint="eastAsia"/>
        </w:rPr>
        <w:t>沒問題，你忙你的。</w:t>
      </w:r>
    </w:p>
    <w:p w:rsidR="000A792E" w:rsidRDefault="000A792E" w:rsidP="00BB56A0">
      <w:r w:rsidRPr="000A792E">
        <w:t>3/29</w:t>
      </w:r>
      <w:r>
        <w:rPr>
          <w:rFonts w:hint="eastAsia"/>
        </w:rPr>
        <w:t xml:space="preserve">還是2/28？今天是2/21！ </w:t>
      </w:r>
    </w:p>
    <w:p w:rsidR="000A792E" w:rsidRDefault="000A792E" w:rsidP="00BB56A0">
      <w:r>
        <w:rPr>
          <w:rFonts w:hint="eastAsia"/>
        </w:rPr>
        <w:t>我現在身體很虛弱，平衡感很差，容易跌倒，</w:t>
      </w:r>
    </w:p>
    <w:p w:rsidR="000A792E" w:rsidRDefault="000A792E" w:rsidP="00BB56A0">
      <w:r>
        <w:rPr>
          <w:rFonts w:hint="eastAsia"/>
        </w:rPr>
        <w:t>我看找我乾女兒當我保鑣，扶我去，你看如何？妥不妥當？</w:t>
      </w:r>
    </w:p>
    <w:p w:rsidR="00EE1C84" w:rsidRDefault="00EE1C84" w:rsidP="00BB56A0"/>
    <w:p w:rsidR="00EE1C84" w:rsidRDefault="00EE1C84" w:rsidP="00BB56A0">
      <w:r>
        <w:rPr>
          <w:rFonts w:hint="eastAsia"/>
        </w:rPr>
        <w:t>阿鳥帶的是正妹，我帶的是看護阿姨，天壤之別！</w:t>
      </w:r>
    </w:p>
    <w:p w:rsidR="00EE1C84" w:rsidRDefault="00EE1C84" w:rsidP="00BB56A0">
      <w:r>
        <w:rPr>
          <w:rFonts w:hint="eastAsia"/>
        </w:rPr>
        <w:t>還沒跟我乾女兒說，不知她的意向，</w:t>
      </w:r>
    </w:p>
    <w:p w:rsidR="00EE1C84" w:rsidRDefault="00EE1C84" w:rsidP="00BB56A0">
      <w:r>
        <w:rPr>
          <w:rFonts w:hint="eastAsia"/>
        </w:rPr>
        <w:t>下午她會過來，情況如何晚上再告訴你。</w:t>
      </w:r>
    </w:p>
    <w:p w:rsidR="00EE1C84" w:rsidRPr="000A792E" w:rsidRDefault="00EE1C84" w:rsidP="00BB56A0"/>
    <w:p w:rsidR="00284E08" w:rsidRDefault="00284E08" w:rsidP="00BB56A0">
      <w:r>
        <w:rPr>
          <w:rFonts w:hint="eastAsia"/>
        </w:rPr>
        <w:t>真抱歉，身體太衰弱了，酒也不能喝了，</w:t>
      </w:r>
    </w:p>
    <w:p w:rsidR="00284E08" w:rsidRPr="00AC32FA" w:rsidRDefault="00284E08" w:rsidP="00BB56A0">
      <w:r>
        <w:rPr>
          <w:rFonts w:hint="eastAsia"/>
        </w:rPr>
        <w:t>你們去就好，實在是力不從心，請見諒！</w:t>
      </w:r>
    </w:p>
    <w:p w:rsidR="00985AD3" w:rsidRDefault="00112B1E" w:rsidP="00BB56A0">
      <w:r>
        <w:br w:type="page"/>
      </w:r>
    </w:p>
    <w:p w:rsidR="00112B1E" w:rsidRDefault="00112B1E" w:rsidP="00BB56A0">
      <w:r>
        <w:t>出自於</w:t>
      </w:r>
      <w:hyperlink r:id="rId17" w:tooltip="范仲淹簡介" w:history="1">
        <w:r>
          <w:rPr>
            <w:rStyle w:val="aa"/>
            <w:rFonts w:ascii="Arial" w:hAnsi="Arial" w:cs="Arial"/>
            <w:color w:val="762A00"/>
            <w:sz w:val="12"/>
            <w:szCs w:val="12"/>
          </w:rPr>
          <w:t>范仲淹</w:t>
        </w:r>
      </w:hyperlink>
      <w:r>
        <w:t>的《苏幕遮·怀旧》</w:t>
      </w:r>
    </w:p>
    <w:p w:rsidR="00112B1E" w:rsidRDefault="00112B1E" w:rsidP="00BB56A0">
      <w:r>
        <w:t>朝代：宋代</w:t>
      </w:r>
    </w:p>
    <w:p w:rsidR="00112B1E" w:rsidRDefault="00112B1E" w:rsidP="00BB56A0">
      <w:r>
        <w:rPr>
          <w:color w:val="606060"/>
        </w:rPr>
        <w:t>作者：</w:t>
      </w:r>
      <w:hyperlink r:id="rId18" w:tooltip="范仲淹簡介" w:history="1">
        <w:r>
          <w:rPr>
            <w:rStyle w:val="aa"/>
            <w:rFonts w:ascii="Arial" w:hAnsi="Arial" w:cs="Arial"/>
            <w:color w:val="762A00"/>
            <w:sz w:val="12"/>
            <w:szCs w:val="12"/>
          </w:rPr>
          <w:t>范仲淹</w:t>
        </w:r>
      </w:hyperlink>
    </w:p>
    <w:p w:rsidR="00112B1E" w:rsidRDefault="00112B1E" w:rsidP="00BB56A0">
      <w:r>
        <w:t>原文：</w:t>
      </w:r>
    </w:p>
    <w:p w:rsidR="00112B1E" w:rsidRDefault="00112B1E" w:rsidP="00BB56A0">
      <w:r>
        <w:t>碧雲天，黃葉地。秋色連波，波上寒煙翠。</w:t>
      </w:r>
      <w:r>
        <w:br/>
        <w:t>山映斜陽天接水。芳草無情，更在斜陽外。</w:t>
      </w:r>
      <w:r>
        <w:br/>
        <w:t>黯鄉魂，追旅思。夜夜除非，好夢留人睡。</w:t>
      </w:r>
      <w:r>
        <w:br/>
        <w:t>明月樓高休獨倚。</w:t>
      </w:r>
      <w:r w:rsidRPr="00112B1E">
        <w:rPr>
          <w:bCs/>
          <w:color w:val="FF0000"/>
        </w:rPr>
        <w:t>酒入愁腸，化作相思淚。</w:t>
      </w:r>
    </w:p>
    <w:p w:rsidR="00112B1E" w:rsidRPr="00112B1E" w:rsidRDefault="00112B1E" w:rsidP="00BB56A0"/>
    <w:sectPr w:rsidR="00112B1E" w:rsidRPr="00112B1E" w:rsidSect="00C9799E">
      <w:pgSz w:w="11906" w:h="16838"/>
      <w:pgMar w:top="851" w:right="567" w:bottom="1077" w:left="1134" w:header="851" w:footer="992" w:gutter="284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50E" w:rsidRDefault="00C4350E" w:rsidP="00BB56A0">
      <w:r>
        <w:separator/>
      </w:r>
    </w:p>
  </w:endnote>
  <w:endnote w:type="continuationSeparator" w:id="0">
    <w:p w:rsidR="00C4350E" w:rsidRDefault="00C4350E" w:rsidP="00BB5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50E" w:rsidRDefault="00C4350E" w:rsidP="00BB56A0">
      <w:r>
        <w:separator/>
      </w:r>
    </w:p>
  </w:footnote>
  <w:footnote w:type="continuationSeparator" w:id="0">
    <w:p w:rsidR="00C4350E" w:rsidRDefault="00C4350E" w:rsidP="00BB56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132"/>
    <w:multiLevelType w:val="hybridMultilevel"/>
    <w:tmpl w:val="15E8E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6633F7"/>
    <w:multiLevelType w:val="hybridMultilevel"/>
    <w:tmpl w:val="9210F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8E0861"/>
    <w:multiLevelType w:val="hybridMultilevel"/>
    <w:tmpl w:val="0908E16E"/>
    <w:lvl w:ilvl="0" w:tplc="7AB016C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03B75AB"/>
    <w:multiLevelType w:val="hybridMultilevel"/>
    <w:tmpl w:val="CFDCA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AD29FC"/>
    <w:multiLevelType w:val="hybridMultilevel"/>
    <w:tmpl w:val="E438B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945716"/>
    <w:multiLevelType w:val="hybridMultilevel"/>
    <w:tmpl w:val="7B781BA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173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033A"/>
    <w:rsid w:val="00017857"/>
    <w:rsid w:val="00025459"/>
    <w:rsid w:val="00030641"/>
    <w:rsid w:val="0003683B"/>
    <w:rsid w:val="00041CFA"/>
    <w:rsid w:val="00050BAB"/>
    <w:rsid w:val="00065C6A"/>
    <w:rsid w:val="00071BDB"/>
    <w:rsid w:val="00076CC0"/>
    <w:rsid w:val="00090E8D"/>
    <w:rsid w:val="00091ECD"/>
    <w:rsid w:val="00092EEC"/>
    <w:rsid w:val="000931D0"/>
    <w:rsid w:val="000949F9"/>
    <w:rsid w:val="000A3751"/>
    <w:rsid w:val="000A792E"/>
    <w:rsid w:val="000B2AA8"/>
    <w:rsid w:val="000C4042"/>
    <w:rsid w:val="000C56D4"/>
    <w:rsid w:val="000D3F2B"/>
    <w:rsid w:val="000F7C7C"/>
    <w:rsid w:val="0011221A"/>
    <w:rsid w:val="00112B1E"/>
    <w:rsid w:val="00126EC4"/>
    <w:rsid w:val="00133521"/>
    <w:rsid w:val="001342FD"/>
    <w:rsid w:val="00137AEE"/>
    <w:rsid w:val="0014022A"/>
    <w:rsid w:val="00140625"/>
    <w:rsid w:val="00147173"/>
    <w:rsid w:val="00152C2E"/>
    <w:rsid w:val="00163FF3"/>
    <w:rsid w:val="001740CC"/>
    <w:rsid w:val="00175C73"/>
    <w:rsid w:val="00180382"/>
    <w:rsid w:val="001809F2"/>
    <w:rsid w:val="001811CD"/>
    <w:rsid w:val="001841C1"/>
    <w:rsid w:val="001850B1"/>
    <w:rsid w:val="00186E7B"/>
    <w:rsid w:val="0019299B"/>
    <w:rsid w:val="001929D7"/>
    <w:rsid w:val="001A4EB3"/>
    <w:rsid w:val="001B5A54"/>
    <w:rsid w:val="001C3D48"/>
    <w:rsid w:val="001C5228"/>
    <w:rsid w:val="001D0089"/>
    <w:rsid w:val="001E4310"/>
    <w:rsid w:val="001E5C33"/>
    <w:rsid w:val="0020581A"/>
    <w:rsid w:val="002059B6"/>
    <w:rsid w:val="002059EE"/>
    <w:rsid w:val="00226A2C"/>
    <w:rsid w:val="00226D33"/>
    <w:rsid w:val="002324DD"/>
    <w:rsid w:val="002325A2"/>
    <w:rsid w:val="00234881"/>
    <w:rsid w:val="00244801"/>
    <w:rsid w:val="0024660D"/>
    <w:rsid w:val="00254D79"/>
    <w:rsid w:val="00270DA9"/>
    <w:rsid w:val="00272799"/>
    <w:rsid w:val="00272BFF"/>
    <w:rsid w:val="00274752"/>
    <w:rsid w:val="00281A72"/>
    <w:rsid w:val="00283B18"/>
    <w:rsid w:val="00284E08"/>
    <w:rsid w:val="00286606"/>
    <w:rsid w:val="002A277A"/>
    <w:rsid w:val="002A4050"/>
    <w:rsid w:val="002A5291"/>
    <w:rsid w:val="002A65A6"/>
    <w:rsid w:val="002A7D03"/>
    <w:rsid w:val="002B054C"/>
    <w:rsid w:val="002B51FB"/>
    <w:rsid w:val="002C6DA1"/>
    <w:rsid w:val="002C7A8E"/>
    <w:rsid w:val="002D345C"/>
    <w:rsid w:val="002E30EE"/>
    <w:rsid w:val="002F063A"/>
    <w:rsid w:val="0031156E"/>
    <w:rsid w:val="00314ED2"/>
    <w:rsid w:val="00315036"/>
    <w:rsid w:val="00326E7A"/>
    <w:rsid w:val="003276E3"/>
    <w:rsid w:val="003339F7"/>
    <w:rsid w:val="0033415D"/>
    <w:rsid w:val="003362B5"/>
    <w:rsid w:val="00342AD4"/>
    <w:rsid w:val="00351F5C"/>
    <w:rsid w:val="00390981"/>
    <w:rsid w:val="00392072"/>
    <w:rsid w:val="003B21E9"/>
    <w:rsid w:val="003C7F1C"/>
    <w:rsid w:val="003E2AC5"/>
    <w:rsid w:val="003F319F"/>
    <w:rsid w:val="003F472A"/>
    <w:rsid w:val="00420B03"/>
    <w:rsid w:val="00421791"/>
    <w:rsid w:val="00432293"/>
    <w:rsid w:val="0044219D"/>
    <w:rsid w:val="00447CC8"/>
    <w:rsid w:val="00457287"/>
    <w:rsid w:val="00471033"/>
    <w:rsid w:val="00472ED2"/>
    <w:rsid w:val="00474843"/>
    <w:rsid w:val="00480A3E"/>
    <w:rsid w:val="00481203"/>
    <w:rsid w:val="00483E12"/>
    <w:rsid w:val="004905F1"/>
    <w:rsid w:val="00490B11"/>
    <w:rsid w:val="0049466A"/>
    <w:rsid w:val="004A04AB"/>
    <w:rsid w:val="004A0688"/>
    <w:rsid w:val="004A0D34"/>
    <w:rsid w:val="004B2ED4"/>
    <w:rsid w:val="004B60BB"/>
    <w:rsid w:val="004B7FB0"/>
    <w:rsid w:val="004D0C64"/>
    <w:rsid w:val="004D23EF"/>
    <w:rsid w:val="004D38FB"/>
    <w:rsid w:val="004D4BE6"/>
    <w:rsid w:val="004E0083"/>
    <w:rsid w:val="004E2DC4"/>
    <w:rsid w:val="004E2E02"/>
    <w:rsid w:val="004F31E0"/>
    <w:rsid w:val="00506631"/>
    <w:rsid w:val="00512078"/>
    <w:rsid w:val="0051580E"/>
    <w:rsid w:val="00517179"/>
    <w:rsid w:val="00527902"/>
    <w:rsid w:val="00532F4F"/>
    <w:rsid w:val="00547D6A"/>
    <w:rsid w:val="005562BB"/>
    <w:rsid w:val="005570ED"/>
    <w:rsid w:val="0056194D"/>
    <w:rsid w:val="0056714C"/>
    <w:rsid w:val="005733CD"/>
    <w:rsid w:val="00594162"/>
    <w:rsid w:val="00595D79"/>
    <w:rsid w:val="005A035B"/>
    <w:rsid w:val="005B0FBA"/>
    <w:rsid w:val="005B478A"/>
    <w:rsid w:val="005B5797"/>
    <w:rsid w:val="005B7A83"/>
    <w:rsid w:val="005D45F4"/>
    <w:rsid w:val="005E417E"/>
    <w:rsid w:val="005E69E3"/>
    <w:rsid w:val="005E6D08"/>
    <w:rsid w:val="005F03A4"/>
    <w:rsid w:val="00601346"/>
    <w:rsid w:val="00604AFB"/>
    <w:rsid w:val="00605D18"/>
    <w:rsid w:val="006068BF"/>
    <w:rsid w:val="006152A4"/>
    <w:rsid w:val="00626AAE"/>
    <w:rsid w:val="00630B00"/>
    <w:rsid w:val="0064127A"/>
    <w:rsid w:val="00644294"/>
    <w:rsid w:val="0065535C"/>
    <w:rsid w:val="006557ED"/>
    <w:rsid w:val="00666B41"/>
    <w:rsid w:val="00670830"/>
    <w:rsid w:val="00671371"/>
    <w:rsid w:val="00673C5C"/>
    <w:rsid w:val="00677188"/>
    <w:rsid w:val="00683696"/>
    <w:rsid w:val="00683E94"/>
    <w:rsid w:val="00690DB3"/>
    <w:rsid w:val="006A1238"/>
    <w:rsid w:val="006A5C06"/>
    <w:rsid w:val="006B4343"/>
    <w:rsid w:val="006B6A43"/>
    <w:rsid w:val="006C736B"/>
    <w:rsid w:val="006D2AC0"/>
    <w:rsid w:val="006D580A"/>
    <w:rsid w:val="006E22C9"/>
    <w:rsid w:val="006E6BF3"/>
    <w:rsid w:val="006F1182"/>
    <w:rsid w:val="006F7A9E"/>
    <w:rsid w:val="00710B11"/>
    <w:rsid w:val="00716830"/>
    <w:rsid w:val="00717CE2"/>
    <w:rsid w:val="007203E0"/>
    <w:rsid w:val="00721313"/>
    <w:rsid w:val="00727C79"/>
    <w:rsid w:val="00735E24"/>
    <w:rsid w:val="00745403"/>
    <w:rsid w:val="00755091"/>
    <w:rsid w:val="00760C3B"/>
    <w:rsid w:val="00766261"/>
    <w:rsid w:val="007728F9"/>
    <w:rsid w:val="0079078E"/>
    <w:rsid w:val="00790A30"/>
    <w:rsid w:val="007A64DC"/>
    <w:rsid w:val="007A6B59"/>
    <w:rsid w:val="007B01AD"/>
    <w:rsid w:val="007B184E"/>
    <w:rsid w:val="007C45AA"/>
    <w:rsid w:val="007D287B"/>
    <w:rsid w:val="007D748D"/>
    <w:rsid w:val="007E00C9"/>
    <w:rsid w:val="00802C3B"/>
    <w:rsid w:val="0082295E"/>
    <w:rsid w:val="00822982"/>
    <w:rsid w:val="00822BCE"/>
    <w:rsid w:val="00825250"/>
    <w:rsid w:val="008345D1"/>
    <w:rsid w:val="00841412"/>
    <w:rsid w:val="0086074F"/>
    <w:rsid w:val="00861510"/>
    <w:rsid w:val="0087379C"/>
    <w:rsid w:val="00876E9A"/>
    <w:rsid w:val="00894E9C"/>
    <w:rsid w:val="00896206"/>
    <w:rsid w:val="008A3532"/>
    <w:rsid w:val="008B2AC5"/>
    <w:rsid w:val="008B3B61"/>
    <w:rsid w:val="008B55D0"/>
    <w:rsid w:val="008C0508"/>
    <w:rsid w:val="008C4D3D"/>
    <w:rsid w:val="008C5487"/>
    <w:rsid w:val="008D14CF"/>
    <w:rsid w:val="008D5315"/>
    <w:rsid w:val="008E134B"/>
    <w:rsid w:val="008E352A"/>
    <w:rsid w:val="008E4F9B"/>
    <w:rsid w:val="008E5BA5"/>
    <w:rsid w:val="008F05A2"/>
    <w:rsid w:val="008F0EA1"/>
    <w:rsid w:val="008F3716"/>
    <w:rsid w:val="008F52DE"/>
    <w:rsid w:val="0090041D"/>
    <w:rsid w:val="00903600"/>
    <w:rsid w:val="0090595F"/>
    <w:rsid w:val="00910D03"/>
    <w:rsid w:val="00910F3A"/>
    <w:rsid w:val="009343C4"/>
    <w:rsid w:val="00936303"/>
    <w:rsid w:val="00940383"/>
    <w:rsid w:val="00942BC8"/>
    <w:rsid w:val="00942D94"/>
    <w:rsid w:val="00946951"/>
    <w:rsid w:val="00953589"/>
    <w:rsid w:val="00963A31"/>
    <w:rsid w:val="00966FE3"/>
    <w:rsid w:val="00967E11"/>
    <w:rsid w:val="00970CBB"/>
    <w:rsid w:val="0097538A"/>
    <w:rsid w:val="009803DF"/>
    <w:rsid w:val="00982122"/>
    <w:rsid w:val="00985AD3"/>
    <w:rsid w:val="00987D9C"/>
    <w:rsid w:val="00990DB3"/>
    <w:rsid w:val="009944B8"/>
    <w:rsid w:val="00995A0C"/>
    <w:rsid w:val="009B7592"/>
    <w:rsid w:val="009D1EB1"/>
    <w:rsid w:val="009E28F4"/>
    <w:rsid w:val="009E54E5"/>
    <w:rsid w:val="009E58C2"/>
    <w:rsid w:val="009F1349"/>
    <w:rsid w:val="009F7861"/>
    <w:rsid w:val="00A022BA"/>
    <w:rsid w:val="00A061E2"/>
    <w:rsid w:val="00A07C4A"/>
    <w:rsid w:val="00A17091"/>
    <w:rsid w:val="00A17873"/>
    <w:rsid w:val="00A204FB"/>
    <w:rsid w:val="00A25252"/>
    <w:rsid w:val="00A25705"/>
    <w:rsid w:val="00A3420A"/>
    <w:rsid w:val="00A361B1"/>
    <w:rsid w:val="00A515E6"/>
    <w:rsid w:val="00A563D2"/>
    <w:rsid w:val="00A7191D"/>
    <w:rsid w:val="00A752DA"/>
    <w:rsid w:val="00A83B22"/>
    <w:rsid w:val="00A91BF8"/>
    <w:rsid w:val="00A932CE"/>
    <w:rsid w:val="00AA1A4B"/>
    <w:rsid w:val="00AA7FBA"/>
    <w:rsid w:val="00AB00AB"/>
    <w:rsid w:val="00AC32FA"/>
    <w:rsid w:val="00AE1A93"/>
    <w:rsid w:val="00AE5A06"/>
    <w:rsid w:val="00B03341"/>
    <w:rsid w:val="00B0577A"/>
    <w:rsid w:val="00B07984"/>
    <w:rsid w:val="00B10CA9"/>
    <w:rsid w:val="00B13EED"/>
    <w:rsid w:val="00B16777"/>
    <w:rsid w:val="00B175AE"/>
    <w:rsid w:val="00B21EF8"/>
    <w:rsid w:val="00B42271"/>
    <w:rsid w:val="00B42D49"/>
    <w:rsid w:val="00B55434"/>
    <w:rsid w:val="00B724B7"/>
    <w:rsid w:val="00B749D0"/>
    <w:rsid w:val="00B771CF"/>
    <w:rsid w:val="00B82BD2"/>
    <w:rsid w:val="00B91352"/>
    <w:rsid w:val="00B92970"/>
    <w:rsid w:val="00B945E3"/>
    <w:rsid w:val="00BA439B"/>
    <w:rsid w:val="00BA6555"/>
    <w:rsid w:val="00BA7C94"/>
    <w:rsid w:val="00BB189F"/>
    <w:rsid w:val="00BB56A0"/>
    <w:rsid w:val="00BC32F6"/>
    <w:rsid w:val="00BC469D"/>
    <w:rsid w:val="00BD1C57"/>
    <w:rsid w:val="00BD3448"/>
    <w:rsid w:val="00BD5C70"/>
    <w:rsid w:val="00BE05FF"/>
    <w:rsid w:val="00BE75D5"/>
    <w:rsid w:val="00BF3008"/>
    <w:rsid w:val="00BF5864"/>
    <w:rsid w:val="00C2506C"/>
    <w:rsid w:val="00C31D22"/>
    <w:rsid w:val="00C32BEC"/>
    <w:rsid w:val="00C4350E"/>
    <w:rsid w:val="00C43A5C"/>
    <w:rsid w:val="00C449A0"/>
    <w:rsid w:val="00C51FAA"/>
    <w:rsid w:val="00C56FA8"/>
    <w:rsid w:val="00C65308"/>
    <w:rsid w:val="00C7226E"/>
    <w:rsid w:val="00C74A00"/>
    <w:rsid w:val="00C77448"/>
    <w:rsid w:val="00C81AFA"/>
    <w:rsid w:val="00C81B58"/>
    <w:rsid w:val="00C81F42"/>
    <w:rsid w:val="00C8679C"/>
    <w:rsid w:val="00C919E8"/>
    <w:rsid w:val="00C9799E"/>
    <w:rsid w:val="00CA2A88"/>
    <w:rsid w:val="00CA4C3B"/>
    <w:rsid w:val="00CB1762"/>
    <w:rsid w:val="00CB444D"/>
    <w:rsid w:val="00CC1256"/>
    <w:rsid w:val="00CC2394"/>
    <w:rsid w:val="00CC2790"/>
    <w:rsid w:val="00CC3BE4"/>
    <w:rsid w:val="00CC4B51"/>
    <w:rsid w:val="00CC532E"/>
    <w:rsid w:val="00CC6B14"/>
    <w:rsid w:val="00CD6F2B"/>
    <w:rsid w:val="00CE3011"/>
    <w:rsid w:val="00CF1974"/>
    <w:rsid w:val="00CF3DBC"/>
    <w:rsid w:val="00CF4203"/>
    <w:rsid w:val="00CF5F7F"/>
    <w:rsid w:val="00D148EC"/>
    <w:rsid w:val="00D347E2"/>
    <w:rsid w:val="00D43175"/>
    <w:rsid w:val="00D6021F"/>
    <w:rsid w:val="00D61679"/>
    <w:rsid w:val="00D64B08"/>
    <w:rsid w:val="00D720D6"/>
    <w:rsid w:val="00D73659"/>
    <w:rsid w:val="00D77969"/>
    <w:rsid w:val="00D80EA2"/>
    <w:rsid w:val="00D80F36"/>
    <w:rsid w:val="00D831F2"/>
    <w:rsid w:val="00D83F83"/>
    <w:rsid w:val="00D84467"/>
    <w:rsid w:val="00D84B99"/>
    <w:rsid w:val="00D8516F"/>
    <w:rsid w:val="00D90BC0"/>
    <w:rsid w:val="00DA008A"/>
    <w:rsid w:val="00DB4E57"/>
    <w:rsid w:val="00DB7878"/>
    <w:rsid w:val="00DC28E4"/>
    <w:rsid w:val="00DC5AAC"/>
    <w:rsid w:val="00DD4CC9"/>
    <w:rsid w:val="00DD6576"/>
    <w:rsid w:val="00DE0053"/>
    <w:rsid w:val="00DE2933"/>
    <w:rsid w:val="00DE2B7E"/>
    <w:rsid w:val="00DE588E"/>
    <w:rsid w:val="00DF443F"/>
    <w:rsid w:val="00DF70E3"/>
    <w:rsid w:val="00E008C6"/>
    <w:rsid w:val="00E03F58"/>
    <w:rsid w:val="00E13682"/>
    <w:rsid w:val="00E301F1"/>
    <w:rsid w:val="00E33895"/>
    <w:rsid w:val="00E368EF"/>
    <w:rsid w:val="00E37393"/>
    <w:rsid w:val="00E45EA5"/>
    <w:rsid w:val="00E46AFC"/>
    <w:rsid w:val="00E53F09"/>
    <w:rsid w:val="00E545C3"/>
    <w:rsid w:val="00E5689B"/>
    <w:rsid w:val="00E6456C"/>
    <w:rsid w:val="00E70039"/>
    <w:rsid w:val="00E70378"/>
    <w:rsid w:val="00E71501"/>
    <w:rsid w:val="00E813F9"/>
    <w:rsid w:val="00E820A0"/>
    <w:rsid w:val="00E86F27"/>
    <w:rsid w:val="00E87A75"/>
    <w:rsid w:val="00E95B1B"/>
    <w:rsid w:val="00EA3773"/>
    <w:rsid w:val="00EA5F95"/>
    <w:rsid w:val="00EA7CC4"/>
    <w:rsid w:val="00EB2778"/>
    <w:rsid w:val="00ED35ED"/>
    <w:rsid w:val="00ED4D8D"/>
    <w:rsid w:val="00ED5311"/>
    <w:rsid w:val="00ED7119"/>
    <w:rsid w:val="00EE1C84"/>
    <w:rsid w:val="00EF0BCF"/>
    <w:rsid w:val="00EF4995"/>
    <w:rsid w:val="00F033B8"/>
    <w:rsid w:val="00F12910"/>
    <w:rsid w:val="00F301CA"/>
    <w:rsid w:val="00F316EF"/>
    <w:rsid w:val="00F32633"/>
    <w:rsid w:val="00F32F3D"/>
    <w:rsid w:val="00F4216F"/>
    <w:rsid w:val="00F428A8"/>
    <w:rsid w:val="00F512E1"/>
    <w:rsid w:val="00F65022"/>
    <w:rsid w:val="00F662AC"/>
    <w:rsid w:val="00F72A4A"/>
    <w:rsid w:val="00F7318F"/>
    <w:rsid w:val="00F739D8"/>
    <w:rsid w:val="00F815DC"/>
    <w:rsid w:val="00F90B0D"/>
    <w:rsid w:val="00F94722"/>
    <w:rsid w:val="00FA5617"/>
    <w:rsid w:val="00FA612C"/>
    <w:rsid w:val="00FB4DBE"/>
    <w:rsid w:val="00FC49BF"/>
    <w:rsid w:val="00FC7FCD"/>
    <w:rsid w:val="00FD1B26"/>
    <w:rsid w:val="00FD44C8"/>
    <w:rsid w:val="00FE033A"/>
    <w:rsid w:val="00FE1BAA"/>
    <w:rsid w:val="00FE381A"/>
    <w:rsid w:val="00FF25CE"/>
    <w:rsid w:val="00FF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3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56A0"/>
    <w:pPr>
      <w:widowControl w:val="0"/>
    </w:pPr>
    <w:rPr>
      <w:rFonts w:ascii="微軟正黑體" w:eastAsia="微軟正黑體" w:hAnsi="微軟正黑體"/>
      <w:b/>
      <w:color w:val="002060"/>
    </w:rPr>
  </w:style>
  <w:style w:type="paragraph" w:styleId="1">
    <w:name w:val="heading 1"/>
    <w:basedOn w:val="a0"/>
    <w:next w:val="a"/>
    <w:link w:val="10"/>
    <w:qFormat/>
    <w:rsid w:val="00FD1B26"/>
    <w:pPr>
      <w:pageBreakBefore/>
      <w:outlineLvl w:val="0"/>
    </w:pPr>
    <w:rPr>
      <w:color w:val="00B050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74843"/>
    <w:pPr>
      <w:widowControl/>
      <w:outlineLvl w:val="1"/>
    </w:pPr>
    <w:rPr>
      <w:rFonts w:cs="新細明體"/>
      <w:bCs/>
      <w:color w:val="FF0000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rsid w:val="00C81B58"/>
    <w:pPr>
      <w:jc w:val="right"/>
    </w:pPr>
  </w:style>
  <w:style w:type="character" w:customStyle="1" w:styleId="a5">
    <w:name w:val="日期 字元"/>
    <w:basedOn w:val="a1"/>
    <w:link w:val="a4"/>
    <w:rsid w:val="00C81B58"/>
    <w:rPr>
      <w:kern w:val="2"/>
      <w:sz w:val="24"/>
      <w:szCs w:val="24"/>
    </w:rPr>
  </w:style>
  <w:style w:type="paragraph" w:styleId="a6">
    <w:name w:val="header"/>
    <w:basedOn w:val="a"/>
    <w:link w:val="a7"/>
    <w:rsid w:val="00C81B58"/>
    <w:pPr>
      <w:tabs>
        <w:tab w:val="center" w:pos="4153"/>
        <w:tab w:val="right" w:pos="8306"/>
      </w:tabs>
    </w:pPr>
  </w:style>
  <w:style w:type="character" w:customStyle="1" w:styleId="a7">
    <w:name w:val="頁首 字元"/>
    <w:basedOn w:val="a1"/>
    <w:link w:val="a6"/>
    <w:rsid w:val="00C81B58"/>
    <w:rPr>
      <w:kern w:val="2"/>
    </w:rPr>
  </w:style>
  <w:style w:type="paragraph" w:styleId="a8">
    <w:name w:val="footer"/>
    <w:basedOn w:val="a"/>
    <w:link w:val="a9"/>
    <w:rsid w:val="00C81B58"/>
    <w:pPr>
      <w:tabs>
        <w:tab w:val="center" w:pos="4153"/>
        <w:tab w:val="right" w:pos="8306"/>
      </w:tabs>
    </w:pPr>
  </w:style>
  <w:style w:type="character" w:customStyle="1" w:styleId="a9">
    <w:name w:val="頁尾 字元"/>
    <w:basedOn w:val="a1"/>
    <w:link w:val="a8"/>
    <w:rsid w:val="00C81B58"/>
    <w:rPr>
      <w:kern w:val="2"/>
    </w:rPr>
  </w:style>
  <w:style w:type="paragraph" w:styleId="a0">
    <w:name w:val="No Spacing"/>
    <w:basedOn w:val="a"/>
    <w:uiPriority w:val="1"/>
    <w:qFormat/>
    <w:rsid w:val="00BB56A0"/>
  </w:style>
  <w:style w:type="character" w:styleId="aa">
    <w:name w:val="Hyperlink"/>
    <w:basedOn w:val="a1"/>
    <w:uiPriority w:val="99"/>
    <w:unhideWhenUsed/>
    <w:rsid w:val="00F65022"/>
    <w:rPr>
      <w:color w:val="0000FF"/>
      <w:u w:val="single"/>
    </w:rPr>
  </w:style>
  <w:style w:type="paragraph" w:styleId="ab">
    <w:name w:val="Subtitle"/>
    <w:basedOn w:val="a"/>
    <w:next w:val="a"/>
    <w:link w:val="ac"/>
    <w:qFormat/>
    <w:rsid w:val="00F65022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c">
    <w:name w:val="副標題 字元"/>
    <w:basedOn w:val="a1"/>
    <w:link w:val="ab"/>
    <w:rsid w:val="00F65022"/>
    <w:rPr>
      <w:rFonts w:ascii="Cambria" w:hAnsi="Cambria" w:cs="Times New Roman"/>
      <w:i/>
      <w:iCs/>
      <w:kern w:val="2"/>
      <w:sz w:val="24"/>
      <w:szCs w:val="24"/>
    </w:rPr>
  </w:style>
  <w:style w:type="character" w:styleId="ad">
    <w:name w:val="Emphasis"/>
    <w:basedOn w:val="a1"/>
    <w:qFormat/>
    <w:rsid w:val="00F65022"/>
    <w:rPr>
      <w:i/>
      <w:iCs/>
    </w:rPr>
  </w:style>
  <w:style w:type="paragraph" w:styleId="Web">
    <w:name w:val="Normal (Web)"/>
    <w:basedOn w:val="a"/>
    <w:uiPriority w:val="99"/>
    <w:unhideWhenUsed/>
    <w:rsid w:val="0051580E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customStyle="1" w:styleId="20">
    <w:name w:val="標題 2 字元"/>
    <w:basedOn w:val="a1"/>
    <w:link w:val="2"/>
    <w:uiPriority w:val="9"/>
    <w:rsid w:val="00474843"/>
    <w:rPr>
      <w:rFonts w:ascii="微軟正黑體" w:eastAsia="微軟正黑體" w:hAnsi="微軟正黑體" w:cs="新細明體"/>
      <w:b/>
      <w:bCs/>
      <w:color w:val="FF0000"/>
      <w:sz w:val="24"/>
      <w:szCs w:val="24"/>
    </w:rPr>
  </w:style>
  <w:style w:type="character" w:customStyle="1" w:styleId="etext">
    <w:name w:val="etext"/>
    <w:basedOn w:val="a1"/>
    <w:rsid w:val="0097538A"/>
  </w:style>
  <w:style w:type="character" w:customStyle="1" w:styleId="10">
    <w:name w:val="標題 1 字元"/>
    <w:basedOn w:val="a1"/>
    <w:link w:val="1"/>
    <w:rsid w:val="00FD1B26"/>
    <w:rPr>
      <w:rFonts w:ascii="微軟正黑體" w:eastAsia="微軟正黑體" w:hAnsi="微軟正黑體"/>
      <w:b/>
      <w:color w:val="00B050"/>
      <w:sz w:val="24"/>
      <w:szCs w:val="24"/>
    </w:rPr>
  </w:style>
  <w:style w:type="paragraph" w:styleId="ae">
    <w:name w:val="Document Map"/>
    <w:basedOn w:val="a"/>
    <w:link w:val="af"/>
    <w:rsid w:val="008B55D0"/>
    <w:rPr>
      <w:rFonts w:ascii="新細明體" w:eastAsia="新細明體"/>
      <w:sz w:val="18"/>
      <w:szCs w:val="18"/>
    </w:rPr>
  </w:style>
  <w:style w:type="character" w:customStyle="1" w:styleId="af">
    <w:name w:val="文件引導模式 字元"/>
    <w:basedOn w:val="a1"/>
    <w:link w:val="ae"/>
    <w:rsid w:val="008B55D0"/>
    <w:rPr>
      <w:rFonts w:ascii="新細明體" w:hAnsi="標楷體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56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451">
          <w:marLeft w:val="-1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524">
          <w:marLeft w:val="-1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6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530">
          <w:marLeft w:val="-1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3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authors/535" TargetMode="External"/><Relationship Id="rId13" Type="http://schemas.openxmlformats.org/officeDocument/2006/relationships/hyperlink" Target="https://ctext.org/book-of-poetry/tao-yao/zh?searchu=%E6%A1%83%E4%B9%8B%E5%A4%AD%E5%A4%AD&amp;searchmode=showall" TargetMode="External"/><Relationship Id="rId18" Type="http://schemas.openxmlformats.org/officeDocument/2006/relationships/hyperlink" Target="https://fanti.dugushici.com/ancient_authors/5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text.org/" TargetMode="External"/><Relationship Id="rId17" Type="http://schemas.openxmlformats.org/officeDocument/2006/relationships/hyperlink" Target="https://fanti.dugushici.com/ancient_authors/5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authors/7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ex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text.org/book-of-poetry/tao-yao/zh?searchu=%E6%A1%83%E4%B9%8B%E5%A4%AD%E5%A4%AD&amp;searchmode=showall" TargetMode="External"/><Relationship Id="rId10" Type="http://schemas.openxmlformats.org/officeDocument/2006/relationships/hyperlink" Target="http://www.epochtimes.com/b5/tag/%e7%af%80%e5%a9%a6%e5%90%9f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pochtimes.com/b5/tag/%e5%bc%b5%e7%b1%8d.html" TargetMode="External"/><Relationship Id="rId14" Type="http://schemas.openxmlformats.org/officeDocument/2006/relationships/hyperlink" Target="https://ctext.org/book-of-poetry/tao-yao/zh?searchu=%E6%A1%83%E4%B9%8B%E5%A4%AD%E5%A4%AD&amp;searchmode=showa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ill\&#31995;&#32113;&#27284;\&#26085;&#35352;&#27243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FF5B8-FB43-419C-8BE1-A8FACC70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日記橫.dot</Template>
  <TotalTime>22074</TotalTime>
  <Pages>23</Pages>
  <Words>1693</Words>
  <Characters>9653</Characters>
  <Application>Microsoft Office Word</Application>
  <DocSecurity>0</DocSecurity>
  <Lines>80</Lines>
  <Paragraphs>22</Paragraphs>
  <ScaleCrop>false</ScaleCrop>
  <Company>標擎科技</Company>
  <LinksUpToDate>false</LinksUpToDate>
  <CharactersWithSpaces>11324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chin-jong Lin</dc:creator>
  <cp:keywords/>
  <dc:description/>
  <cp:lastModifiedBy>chin-jong Lin</cp:lastModifiedBy>
  <cp:revision>27</cp:revision>
  <dcterms:created xsi:type="dcterms:W3CDTF">2019-01-05T11:42:00Z</dcterms:created>
  <dcterms:modified xsi:type="dcterms:W3CDTF">2019-03-11T10:09:00Z</dcterms:modified>
</cp:coreProperties>
</file>